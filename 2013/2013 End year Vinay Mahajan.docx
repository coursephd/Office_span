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BF2D12">
              <w:rPr>
                <w:sz w:val="20"/>
                <w:lang w:val="en-GB"/>
              </w:rPr>
              <w:t>3</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smartTag w:uri="urn:schemas-microsoft-com:office:smarttags" w:element="country-region">
              <w:smartTag w:uri="urn:schemas-microsoft-com:office:smarttags" w:element="place">
                <w:r w:rsidRPr="0034748D">
                  <w:rPr>
                    <w:rFonts w:ascii="Times New Roman" w:hAnsi="Times New Roman"/>
                    <w:lang w:val="en-GB"/>
                  </w:rPr>
                  <w:t>India</w:t>
                </w:r>
              </w:smartTag>
            </w:smartTag>
            <w:r w:rsidRPr="0034748D">
              <w:rPr>
                <w:rFonts w:ascii="Times New Roman" w:hAnsi="Times New Roman"/>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FA1DCD" w:rsidP="00CD3E0A">
            <w:pPr>
              <w:pStyle w:val="ABTFormular1"/>
              <w:rPr>
                <w:rFonts w:ascii="Times New Roman" w:hAnsi="Times New Roman"/>
                <w:lang w:val="fr-FR"/>
              </w:rPr>
            </w:pPr>
            <w:r>
              <w:rPr>
                <w:rFonts w:ascii="Times New Roman" w:hAnsi="Times New Roman"/>
                <w:lang w:val="en-GB"/>
              </w:rPr>
              <w:t>Andy Chopra</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FA1DCD">
            <w:pPr>
              <w:pStyle w:val="ABTFormular1"/>
              <w:rPr>
                <w:rFonts w:ascii="Times New Roman" w:hAnsi="Times New Roman"/>
                <w:lang w:val="en-GB"/>
              </w:rPr>
            </w:pPr>
            <w:r>
              <w:rPr>
                <w:rFonts w:ascii="Times New Roman" w:hAnsi="Times New Roman"/>
                <w:lang w:val="en-GB"/>
              </w:rPr>
              <w:t>CDRR Unit head, US CDRR site head</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1003E" w:rsidP="00CD3E0A">
            <w:pPr>
              <w:pStyle w:val="ABTFormular1"/>
              <w:rPr>
                <w:rFonts w:ascii="Times New Roman" w:hAnsi="Times New Roman"/>
                <w:lang w:val="en-GB"/>
              </w:rPr>
            </w:pPr>
            <w:r>
              <w:rPr>
                <w:rFonts w:ascii="Times New Roman" w:hAnsi="Times New Roman"/>
                <w:lang w:val="en-GB"/>
              </w:rPr>
              <w:t>Michael Murawsky</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FA1DCD">
            <w:pPr>
              <w:pStyle w:val="ABTFormular1"/>
              <w:rPr>
                <w:sz w:val="18"/>
                <w:szCs w:val="18"/>
                <w:lang w:val="en-GB"/>
              </w:rPr>
            </w:pPr>
            <w:r>
              <w:rPr>
                <w:sz w:val="18"/>
                <w:szCs w:val="18"/>
                <w:lang w:val="en-GB"/>
              </w:rPr>
              <w:t>Mahesh Iyer</w:t>
            </w: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FA1DCD" w:rsidP="00FA1DCD">
            <w:pPr>
              <w:pStyle w:val="ABTFormular1"/>
              <w:rPr>
                <w:sz w:val="18"/>
                <w:szCs w:val="18"/>
                <w:lang w:val="en-GB"/>
              </w:rPr>
            </w:pPr>
            <w:r>
              <w:rPr>
                <w:sz w:val="18"/>
                <w:szCs w:val="18"/>
                <w:lang w:val="en-GB"/>
              </w:rPr>
              <w:t>Head: Biometrics, India</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BF2D12">
              <w:rPr>
                <w:sz w:val="27"/>
                <w:szCs w:val="27"/>
                <w:lang w:val="en-GB"/>
              </w:rPr>
              <w:t>3</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BF2D12" w:rsidP="00E73379">
            <w:pPr>
              <w:pStyle w:val="AUTFormular1positiv"/>
              <w:spacing w:after="40"/>
              <w:rPr>
                <w:rFonts w:ascii="Times New Roman" w:hAnsi="Times New Roman"/>
                <w:color w:val="auto"/>
                <w:sz w:val="20"/>
                <w:lang w:val="en-GB"/>
              </w:rPr>
            </w:pPr>
            <w:r>
              <w:rPr>
                <w:rFonts w:ascii="Times New Roman" w:hAnsi="Times New Roman"/>
                <w:lang w:val="en-GB"/>
              </w:rPr>
              <w:t>Andy Chopra</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BF2D12" w:rsidP="00E73379">
            <w:pPr>
              <w:pStyle w:val="ABTFormular1"/>
              <w:rPr>
                <w:rFonts w:ascii="Times New Roman" w:hAnsi="Times New Roman"/>
                <w:lang w:val="en-GB"/>
              </w:rPr>
            </w:pPr>
            <w:r>
              <w:rPr>
                <w:rFonts w:ascii="Times New Roman" w:hAnsi="Times New Roman"/>
                <w:lang w:val="en-GB"/>
              </w:rPr>
              <w:t>CDRR Unit head, US CDRR site head</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w:t>
            </w:r>
            <w:proofErr w:type="spellStart"/>
            <w:r w:rsidRPr="00791B0E">
              <w:rPr>
                <w:color w:val="auto"/>
                <w:sz w:val="16"/>
                <w:szCs w:val="16"/>
                <w:lang w:val="en-GB"/>
              </w:rPr>
              <w:t>ments</w:t>
            </w:r>
            <w:proofErr w:type="spellEnd"/>
            <w:r w:rsidRPr="00791B0E">
              <w:rPr>
                <w:color w:val="auto"/>
                <w:sz w:val="16"/>
                <w:szCs w:val="16"/>
                <w:lang w:val="en-GB"/>
              </w:rPr>
              <w:t>/</w:t>
            </w:r>
            <w:proofErr w:type="spellStart"/>
            <w:r w:rsidRPr="00791B0E">
              <w:rPr>
                <w:color w:val="auto"/>
                <w:sz w:val="16"/>
                <w:szCs w:val="16"/>
                <w:lang w:val="en-GB"/>
              </w:rPr>
              <w:t>Perf</w:t>
            </w:r>
            <w:proofErr w:type="spellEnd"/>
            <w:r w:rsidRPr="00791B0E">
              <w:rPr>
                <w:color w:val="auto"/>
                <w:sz w:val="16"/>
                <w:szCs w:val="16"/>
                <w:lang w:val="en-GB"/>
              </w:rPr>
              <w:t>.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 xml:space="preserve">Ensure CDRR </w:t>
            </w:r>
            <w:r w:rsidR="0057731B">
              <w:rPr>
                <w:rFonts w:ascii="News Gothic MT" w:hAnsi="News Gothic MT"/>
                <w:b/>
                <w:sz w:val="18"/>
              </w:rPr>
              <w:t>(DR) support as appropriate</w:t>
            </w:r>
            <w:r>
              <w:rPr>
                <w:rFonts w:ascii="News Gothic MT" w:hAnsi="News Gothic MT"/>
                <w:b/>
                <w:sz w:val="18"/>
              </w:rPr>
              <w:t>:</w:t>
            </w:r>
          </w:p>
          <w:p w:rsidR="001161A9" w:rsidRDefault="001161A9" w:rsidP="001161A9">
            <w:pPr>
              <w:numPr>
                <w:ilvl w:val="0"/>
                <w:numId w:val="19"/>
              </w:numPr>
              <w:autoSpaceDE w:val="0"/>
              <w:autoSpaceDN w:val="0"/>
              <w:adjustRightInd w:val="0"/>
              <w:rPr>
                <w:rFonts w:ascii="News Gothic MT" w:hAnsi="News Gothic MT"/>
                <w:sz w:val="18"/>
              </w:rPr>
            </w:pPr>
            <w:r w:rsidRPr="001161A9">
              <w:rPr>
                <w:rFonts w:ascii="News Gothic MT" w:hAnsi="News Gothic MT"/>
                <w:sz w:val="18"/>
              </w:rPr>
              <w:t>Contribute towards the optimization of data review and cleanup by actively participating and contributing to the Data Review Reports Project.  All contributions will be of high quality and as per agreed timelines</w:t>
            </w:r>
          </w:p>
          <w:p w:rsidR="0057731B" w:rsidRDefault="001161A9" w:rsidP="0057731B">
            <w:pPr>
              <w:numPr>
                <w:ilvl w:val="0"/>
                <w:numId w:val="19"/>
              </w:numPr>
              <w:autoSpaceDE w:val="0"/>
              <w:autoSpaceDN w:val="0"/>
              <w:adjustRightInd w:val="0"/>
              <w:rPr>
                <w:rFonts w:ascii="News Gothic MT" w:hAnsi="News Gothic MT"/>
                <w:sz w:val="18"/>
              </w:rPr>
            </w:pPr>
            <w:r>
              <w:rPr>
                <w:rFonts w:ascii="News Gothic MT" w:hAnsi="News Gothic MT"/>
                <w:sz w:val="18"/>
              </w:rPr>
              <w:t>DR</w:t>
            </w:r>
            <w:r w:rsidR="0057731B" w:rsidRPr="0057731B">
              <w:rPr>
                <w:rFonts w:ascii="News Gothic MT" w:hAnsi="News Gothic MT"/>
                <w:sz w:val="18"/>
              </w:rPr>
              <w:t xml:space="preserve"> produces standard reports (statistical -SR- and data - </w:t>
            </w:r>
            <w:r w:rsidR="000B1C3B">
              <w:rPr>
                <w:rFonts w:ascii="News Gothic MT" w:hAnsi="News Gothic MT"/>
                <w:sz w:val="18"/>
              </w:rPr>
              <w:t>3</w:t>
            </w:r>
            <w:r w:rsidR="0057731B" w:rsidRPr="0057731B">
              <w:rPr>
                <w:rFonts w:ascii="News Gothic MT" w:hAnsi="News Gothic MT"/>
                <w:sz w:val="18"/>
              </w:rPr>
              <w:t xml:space="preserve"> types of DR reports</w:t>
            </w:r>
            <w:r w:rsidR="000B1C3B">
              <w:rPr>
                <w:rFonts w:ascii="News Gothic MT" w:hAnsi="News Gothic MT"/>
                <w:sz w:val="18"/>
              </w:rPr>
              <w:t xml:space="preserve"> provided for </w:t>
            </w:r>
            <w:proofErr w:type="spellStart"/>
            <w:r w:rsidR="000B1C3B">
              <w:rPr>
                <w:rFonts w:ascii="News Gothic MT" w:hAnsi="News Gothic MT"/>
                <w:sz w:val="18"/>
              </w:rPr>
              <w:t>NovDD</w:t>
            </w:r>
            <w:proofErr w:type="spellEnd"/>
            <w:r w:rsidR="000B1C3B">
              <w:rPr>
                <w:rFonts w:ascii="News Gothic MT" w:hAnsi="News Gothic MT"/>
                <w:sz w:val="18"/>
              </w:rPr>
              <w:t xml:space="preserve"> &amp; NCDS data</w:t>
            </w:r>
            <w:r w:rsidR="0057731B" w:rsidRPr="0057731B">
              <w:rPr>
                <w:rFonts w:ascii="News Gothic MT" w:hAnsi="News Gothic MT"/>
                <w:sz w:val="18"/>
              </w:rPr>
              <w:t>) for any filings (if data supports) and regulatory approvals.</w:t>
            </w:r>
          </w:p>
          <w:p w:rsidR="0057731B" w:rsidRDefault="0057731B" w:rsidP="0057731B">
            <w:pPr>
              <w:autoSpaceDE w:val="0"/>
              <w:autoSpaceDN w:val="0"/>
              <w:adjustRightInd w:val="0"/>
              <w:ind w:left="360"/>
              <w:rPr>
                <w:rFonts w:ascii="News Gothic MT" w:hAnsi="News Gothic MT"/>
                <w:sz w:val="18"/>
              </w:rPr>
            </w:pPr>
          </w:p>
          <w:p w:rsidR="0057731B" w:rsidRPr="0057731B" w:rsidRDefault="0057731B" w:rsidP="0057731B">
            <w:pPr>
              <w:autoSpaceDE w:val="0"/>
              <w:autoSpaceDN w:val="0"/>
              <w:adjustRightInd w:val="0"/>
              <w:rPr>
                <w:rFonts w:ascii="News Gothic MT" w:hAnsi="News Gothic MT"/>
                <w:b/>
                <w:sz w:val="18"/>
              </w:rPr>
            </w:pPr>
            <w:r w:rsidRPr="0057731B">
              <w:rPr>
                <w:rFonts w:ascii="News Gothic MT" w:hAnsi="News Gothic MT"/>
                <w:b/>
                <w:sz w:val="18"/>
              </w:rPr>
              <w:t xml:space="preserve">DR to produce the </w:t>
            </w:r>
            <w:r w:rsidR="000B1C3B">
              <w:rPr>
                <w:rFonts w:ascii="News Gothic MT" w:hAnsi="News Gothic MT"/>
                <w:b/>
                <w:sz w:val="18"/>
              </w:rPr>
              <w:t>3</w:t>
            </w:r>
            <w:r w:rsidRPr="0057731B">
              <w:rPr>
                <w:rFonts w:ascii="News Gothic MT" w:hAnsi="News Gothic MT"/>
                <w:b/>
                <w:sz w:val="18"/>
              </w:rPr>
              <w:t xml:space="preserve"> types of DR reports provided for </w:t>
            </w:r>
            <w:proofErr w:type="spellStart"/>
            <w:r w:rsidRPr="0057731B">
              <w:rPr>
                <w:rFonts w:ascii="News Gothic MT" w:hAnsi="News Gothic MT"/>
                <w:b/>
                <w:sz w:val="18"/>
              </w:rPr>
              <w:t>NovDD</w:t>
            </w:r>
            <w:proofErr w:type="spellEnd"/>
            <w:r w:rsidRPr="0057731B">
              <w:rPr>
                <w:rFonts w:ascii="News Gothic MT" w:hAnsi="News Gothic MT"/>
                <w:b/>
                <w:sz w:val="18"/>
              </w:rPr>
              <w:t xml:space="preserve"> &amp; NCDS data.</w:t>
            </w:r>
          </w:p>
          <w:p w:rsidR="0057731B" w:rsidRPr="0057731B" w:rsidRDefault="0057731B" w:rsidP="0057731B">
            <w:pPr>
              <w:autoSpaceDE w:val="0"/>
              <w:autoSpaceDN w:val="0"/>
              <w:adjustRightInd w:val="0"/>
              <w:rPr>
                <w:rFonts w:ascii="News Gothic MT" w:hAnsi="News Gothic MT"/>
                <w:sz w:val="18"/>
              </w:rPr>
            </w:pPr>
            <w:r w:rsidRPr="0057731B">
              <w:rPr>
                <w:rFonts w:ascii="News Gothic MT" w:hAnsi="News Gothic MT"/>
                <w:sz w:val="18"/>
              </w:rPr>
              <w:t xml:space="preserve">For </w:t>
            </w:r>
            <w:proofErr w:type="spellStart"/>
            <w:r w:rsidRPr="0057731B">
              <w:rPr>
                <w:rFonts w:ascii="News Gothic MT" w:hAnsi="News Gothic MT"/>
                <w:sz w:val="18"/>
              </w:rPr>
              <w:t>NovDD</w:t>
            </w:r>
            <w:proofErr w:type="spellEnd"/>
            <w:r w:rsidRPr="0057731B">
              <w:rPr>
                <w:rFonts w:ascii="News Gothic MT" w:hAnsi="News Gothic MT"/>
                <w:sz w:val="18"/>
              </w:rPr>
              <w:t xml:space="preserve"> (Legacy) </w:t>
            </w:r>
            <w:r w:rsidR="001D126C">
              <w:rPr>
                <w:rFonts w:ascii="News Gothic MT" w:hAnsi="News Gothic MT"/>
                <w:sz w:val="18"/>
              </w:rPr>
              <w:t xml:space="preserve">and NCDS </w:t>
            </w:r>
            <w:r w:rsidRPr="0057731B">
              <w:rPr>
                <w:rFonts w:ascii="News Gothic MT" w:hAnsi="News Gothic MT"/>
                <w:sz w:val="18"/>
              </w:rPr>
              <w:t>studies</w:t>
            </w:r>
            <w:r w:rsidR="001D126C">
              <w:rPr>
                <w:rFonts w:ascii="News Gothic MT" w:hAnsi="News Gothic MT"/>
                <w:sz w:val="18"/>
              </w:rPr>
              <w:t xml:space="preserve"> on ongoing and new projects</w:t>
            </w:r>
            <w:r w:rsidRPr="0057731B">
              <w:rPr>
                <w:rFonts w:ascii="News Gothic MT" w:hAnsi="News Gothic MT"/>
                <w:sz w:val="18"/>
              </w:rPr>
              <w:t>:</w:t>
            </w:r>
          </w:p>
          <w:p w:rsidR="0057731B" w:rsidRP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Exception</w:t>
            </w:r>
            <w:r w:rsidR="000B1C3B">
              <w:rPr>
                <w:rFonts w:ascii="News Gothic MT" w:hAnsi="News Gothic MT"/>
                <w:sz w:val="18"/>
              </w:rPr>
              <w:t xml:space="preserve"> </w:t>
            </w:r>
            <w:r w:rsidRPr="0057731B">
              <w:rPr>
                <w:rFonts w:ascii="News Gothic MT" w:hAnsi="News Gothic MT"/>
                <w:sz w:val="18"/>
              </w:rPr>
              <w:t>/</w:t>
            </w:r>
            <w:r w:rsidR="000B1C3B">
              <w:rPr>
                <w:rFonts w:ascii="News Gothic MT" w:hAnsi="News Gothic MT"/>
                <w:sz w:val="18"/>
              </w:rPr>
              <w:t xml:space="preserve"> </w:t>
            </w:r>
            <w:r w:rsidRPr="0057731B">
              <w:rPr>
                <w:rFonts w:ascii="News Gothic MT" w:hAnsi="News Gothic MT"/>
                <w:sz w:val="18"/>
              </w:rPr>
              <w:t>DM reports (</w:t>
            </w:r>
            <w:r w:rsidR="000B1C3B">
              <w:rPr>
                <w:rFonts w:ascii="News Gothic MT" w:hAnsi="News Gothic MT"/>
                <w:sz w:val="18"/>
              </w:rPr>
              <w:t>DV&amp;C, ad-hoc, etc.</w:t>
            </w:r>
            <w:r>
              <w:rPr>
                <w:rFonts w:ascii="News Gothic MT" w:hAnsi="News Gothic MT"/>
                <w:sz w:val="18"/>
              </w:rPr>
              <w:t>)</w:t>
            </w:r>
            <w:r w:rsidR="001161A9">
              <w:rPr>
                <w:rFonts w:ascii="News Gothic MT" w:hAnsi="News Gothic MT"/>
                <w:sz w:val="18"/>
              </w:rPr>
              <w:t xml:space="preserve"> </w:t>
            </w:r>
            <w:r w:rsidR="001161A9" w:rsidRPr="001161A9">
              <w:rPr>
                <w:rFonts w:ascii="News Gothic MT" w:hAnsi="News Gothic MT"/>
                <w:sz w:val="18"/>
                <w:highlight w:val="yellow"/>
              </w:rPr>
              <w:t>Global reports (4 / person)</w:t>
            </w:r>
          </w:p>
          <w:p w:rsidR="0057731B" w:rsidRPr="000B1C3B" w:rsidRDefault="0057731B" w:rsidP="0057731B">
            <w:pPr>
              <w:numPr>
                <w:ilvl w:val="0"/>
                <w:numId w:val="19"/>
              </w:numPr>
              <w:autoSpaceDE w:val="0"/>
              <w:autoSpaceDN w:val="0"/>
              <w:adjustRightInd w:val="0"/>
              <w:rPr>
                <w:rFonts w:ascii="News Gothic MT" w:hAnsi="News Gothic MT"/>
                <w:sz w:val="18"/>
                <w:lang w:val="fr-FR"/>
              </w:rPr>
            </w:pPr>
            <w:r w:rsidRPr="000B1C3B">
              <w:rPr>
                <w:rFonts w:ascii="News Gothic MT" w:hAnsi="News Gothic MT"/>
                <w:sz w:val="18"/>
                <w:lang w:val="fr-FR"/>
              </w:rPr>
              <w:t>Patient Profiles</w:t>
            </w:r>
            <w:r w:rsidR="000B1C3B" w:rsidRPr="000B1C3B">
              <w:rPr>
                <w:rFonts w:ascii="News Gothic MT" w:hAnsi="News Gothic MT"/>
                <w:sz w:val="18"/>
                <w:lang w:val="fr-FR"/>
              </w:rPr>
              <w:t xml:space="preserve"> </w:t>
            </w:r>
            <w:r w:rsidR="000B1C3B" w:rsidRPr="000B1C3B">
              <w:rPr>
                <w:rFonts w:ascii="News Gothic MT" w:hAnsi="News Gothic MT"/>
                <w:sz w:val="18"/>
                <w:highlight w:val="yellow"/>
                <w:lang w:val="fr-FR"/>
              </w:rPr>
              <w:t xml:space="preserve">(6 patient profiles / </w:t>
            </w:r>
            <w:proofErr w:type="spellStart"/>
            <w:r w:rsidR="000B1C3B" w:rsidRPr="000B1C3B">
              <w:rPr>
                <w:rFonts w:ascii="News Gothic MT" w:hAnsi="News Gothic MT"/>
                <w:sz w:val="18"/>
                <w:highlight w:val="yellow"/>
                <w:lang w:val="fr-FR"/>
              </w:rPr>
              <w:t>person</w:t>
            </w:r>
            <w:proofErr w:type="spellEnd"/>
            <w:r w:rsidR="000B1C3B" w:rsidRPr="000B1C3B">
              <w:rPr>
                <w:rFonts w:ascii="News Gothic MT" w:hAnsi="News Gothic MT"/>
                <w:sz w:val="18"/>
                <w:highlight w:val="yellow"/>
                <w:lang w:val="fr-FR"/>
              </w:rPr>
              <w:t>)</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Protocol Deviation</w:t>
            </w:r>
            <w:r w:rsidR="00F11142">
              <w:rPr>
                <w:rFonts w:ascii="News Gothic MT" w:hAnsi="News Gothic MT"/>
                <w:sz w:val="18"/>
              </w:rPr>
              <w:t xml:space="preserve"> </w:t>
            </w:r>
            <w:r w:rsidR="00F11142" w:rsidRPr="00F11142">
              <w:rPr>
                <w:rFonts w:ascii="News Gothic MT" w:hAnsi="News Gothic MT"/>
                <w:sz w:val="18"/>
                <w:highlight w:val="yellow"/>
              </w:rPr>
              <w:t>(2-3 studies)</w:t>
            </w:r>
          </w:p>
          <w:p w:rsidR="000B1C3B" w:rsidRDefault="000B1C3B" w:rsidP="0057731B">
            <w:pPr>
              <w:rPr>
                <w:rFonts w:ascii="News Gothic MT" w:hAnsi="News Gothic MT"/>
                <w:b/>
                <w:sz w:val="18"/>
              </w:rPr>
            </w:pPr>
          </w:p>
          <w:p w:rsidR="001D79EB" w:rsidRDefault="001D79EB" w:rsidP="0057731B">
            <w:pPr>
              <w:rPr>
                <w:rFonts w:ascii="News Gothic MT" w:hAnsi="News Gothic MT"/>
                <w:b/>
                <w:sz w:val="18"/>
              </w:rPr>
            </w:pPr>
            <w:r>
              <w:rPr>
                <w:rFonts w:ascii="News Gothic MT" w:hAnsi="News Gothic MT"/>
                <w:b/>
                <w:sz w:val="18"/>
              </w:rPr>
              <w:t xml:space="preserve">Ensure CDRR (LSH) support as </w:t>
            </w:r>
            <w:r>
              <w:rPr>
                <w:rFonts w:ascii="News Gothic MT" w:hAnsi="News Gothic MT"/>
                <w:b/>
                <w:sz w:val="18"/>
              </w:rPr>
              <w:lastRenderedPageBreak/>
              <w:t>appropriate:</w:t>
            </w:r>
          </w:p>
          <w:p w:rsidR="001D79EB" w:rsidRDefault="001D79EB" w:rsidP="001D79EB">
            <w:pPr>
              <w:numPr>
                <w:ilvl w:val="0"/>
                <w:numId w:val="19"/>
              </w:numPr>
              <w:autoSpaceDE w:val="0"/>
              <w:autoSpaceDN w:val="0"/>
              <w:adjustRightInd w:val="0"/>
              <w:rPr>
                <w:rFonts w:ascii="News Gothic MT" w:hAnsi="News Gothic MT"/>
                <w:sz w:val="18"/>
              </w:rPr>
            </w:pPr>
            <w:r w:rsidRPr="001D79EB">
              <w:rPr>
                <w:rFonts w:ascii="News Gothic MT" w:hAnsi="News Gothic MT"/>
                <w:sz w:val="18"/>
              </w:rPr>
              <w:t>LSH programmer</w:t>
            </w:r>
            <w:r>
              <w:rPr>
                <w:rFonts w:ascii="News Gothic MT" w:hAnsi="News Gothic MT"/>
                <w:sz w:val="18"/>
              </w:rPr>
              <w:t>s contribute to the teams in a timely manner</w:t>
            </w:r>
          </w:p>
          <w:p w:rsidR="006C23AF" w:rsidRDefault="006C23AF" w:rsidP="001D79EB">
            <w:pPr>
              <w:numPr>
                <w:ilvl w:val="0"/>
                <w:numId w:val="19"/>
              </w:numPr>
              <w:autoSpaceDE w:val="0"/>
              <w:autoSpaceDN w:val="0"/>
              <w:adjustRightInd w:val="0"/>
              <w:rPr>
                <w:rFonts w:ascii="News Gothic MT" w:hAnsi="News Gothic MT"/>
                <w:sz w:val="18"/>
              </w:rPr>
            </w:pPr>
            <w:r>
              <w:rPr>
                <w:rFonts w:ascii="News Gothic MT" w:hAnsi="News Gothic MT"/>
                <w:sz w:val="18"/>
              </w:rPr>
              <w:t>Ensure the pre-conformance, conformance, post-conformance, 3</w:t>
            </w:r>
            <w:r w:rsidRPr="006C23AF">
              <w:rPr>
                <w:rFonts w:ascii="News Gothic MT" w:hAnsi="News Gothic MT"/>
                <w:sz w:val="18"/>
                <w:vertAlign w:val="superscript"/>
              </w:rPr>
              <w:t>rd</w:t>
            </w:r>
            <w:r>
              <w:rPr>
                <w:rFonts w:ascii="News Gothic MT" w:hAnsi="News Gothic MT"/>
                <w:sz w:val="18"/>
              </w:rPr>
              <w:t xml:space="preserve"> party load, DTS review steps are followed to make the data available </w:t>
            </w:r>
          </w:p>
          <w:p w:rsidR="001D79EB" w:rsidRPr="001D79EB" w:rsidRDefault="001D79EB" w:rsidP="001D79EB">
            <w:pPr>
              <w:numPr>
                <w:ilvl w:val="0"/>
                <w:numId w:val="19"/>
              </w:numPr>
              <w:autoSpaceDE w:val="0"/>
              <w:autoSpaceDN w:val="0"/>
              <w:adjustRightInd w:val="0"/>
              <w:rPr>
                <w:rFonts w:ascii="News Gothic MT" w:hAnsi="News Gothic MT"/>
                <w:sz w:val="18"/>
              </w:rPr>
            </w:pPr>
            <w:r>
              <w:rPr>
                <w:rFonts w:ascii="News Gothic MT" w:hAnsi="News Gothic MT"/>
                <w:sz w:val="18"/>
              </w:rPr>
              <w:t xml:space="preserve">Ensure </w:t>
            </w:r>
            <w:r w:rsidR="00015EC8">
              <w:rPr>
                <w:rFonts w:ascii="News Gothic MT" w:hAnsi="News Gothic MT"/>
                <w:sz w:val="18"/>
              </w:rPr>
              <w:t xml:space="preserve">required </w:t>
            </w:r>
            <w:r>
              <w:rPr>
                <w:rFonts w:ascii="News Gothic MT" w:hAnsi="News Gothic MT"/>
                <w:sz w:val="18"/>
              </w:rPr>
              <w:t>resources are hired, trained and functional</w:t>
            </w:r>
            <w:r w:rsidR="00015EC8">
              <w:rPr>
                <w:rFonts w:ascii="News Gothic MT" w:hAnsi="News Gothic MT"/>
                <w:sz w:val="18"/>
              </w:rPr>
              <w:t xml:space="preserve"> for business continuity</w:t>
            </w:r>
          </w:p>
          <w:p w:rsidR="001D79EB" w:rsidRDefault="001D79EB" w:rsidP="0057731B">
            <w:pPr>
              <w:rPr>
                <w:rFonts w:ascii="News Gothic MT" w:hAnsi="News Gothic MT"/>
                <w:b/>
                <w:sz w:val="18"/>
              </w:rPr>
            </w:pPr>
          </w:p>
          <w:p w:rsidR="0057731B" w:rsidRPr="003B3D13" w:rsidRDefault="0057731B" w:rsidP="0057731B">
            <w:pPr>
              <w:rPr>
                <w:rFonts w:ascii="News Gothic MT" w:hAnsi="News Gothic MT"/>
                <w:b/>
                <w:sz w:val="18"/>
              </w:rPr>
            </w:pPr>
            <w:r w:rsidRPr="003B3D13">
              <w:rPr>
                <w:rFonts w:ascii="News Gothic MT" w:hAnsi="News Gothic MT"/>
                <w:b/>
                <w:sz w:val="18"/>
              </w:rPr>
              <w:t xml:space="preserve">Ensure CDRR </w:t>
            </w:r>
            <w:r>
              <w:rPr>
                <w:rFonts w:ascii="News Gothic MT" w:hAnsi="News Gothic MT"/>
                <w:b/>
                <w:sz w:val="18"/>
              </w:rPr>
              <w:t xml:space="preserve">(SR) </w:t>
            </w:r>
            <w:r w:rsidRPr="003B3D13">
              <w:rPr>
                <w:rFonts w:ascii="News Gothic MT" w:hAnsi="News Gothic MT"/>
                <w:b/>
                <w:sz w:val="18"/>
              </w:rPr>
              <w:t>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C15CD1" w:rsidP="003B3D13">
            <w:pPr>
              <w:numPr>
                <w:ilvl w:val="0"/>
                <w:numId w:val="19"/>
              </w:numPr>
              <w:autoSpaceDE w:val="0"/>
              <w:autoSpaceDN w:val="0"/>
              <w:adjustRightInd w:val="0"/>
              <w:rPr>
                <w:rFonts w:ascii="News Gothic MT" w:hAnsi="News Gothic MT"/>
                <w:sz w:val="18"/>
              </w:rPr>
            </w:pPr>
            <w:r>
              <w:rPr>
                <w:rFonts w:ascii="News Gothic MT" w:hAnsi="News Gothic MT"/>
                <w:sz w:val="18"/>
              </w:rPr>
              <w:t>S</w:t>
            </w:r>
            <w:r w:rsidR="003B3D13" w:rsidRPr="003B3D13">
              <w:rPr>
                <w:rFonts w:ascii="News Gothic MT" w:hAnsi="News Gothic MT"/>
                <w:sz w:val="18"/>
              </w:rPr>
              <w:t>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7D28B4" w:rsidRDefault="007D28B4" w:rsidP="00586542">
            <w:pPr>
              <w:rPr>
                <w:rFonts w:ascii="News Gothic MT" w:hAnsi="News Gothic MT"/>
                <w:b/>
                <w:sz w:val="18"/>
              </w:rPr>
            </w:pPr>
            <w:r>
              <w:rPr>
                <w:rFonts w:ascii="News Gothic MT" w:hAnsi="News Gothic MT"/>
                <w:b/>
                <w:sz w:val="18"/>
              </w:rPr>
              <w:t xml:space="preserve">Ensure CDRR support through various sub teams (OTM, DR) to </w:t>
            </w:r>
            <w:r w:rsidR="00236BFC">
              <w:rPr>
                <w:rFonts w:ascii="News Gothic MT" w:hAnsi="News Gothic MT"/>
                <w:b/>
                <w:sz w:val="18"/>
              </w:rPr>
              <w:t>key filings, new molecules</w:t>
            </w:r>
          </w:p>
          <w:p w:rsidR="00236BFC" w:rsidRDefault="00236BFC" w:rsidP="00586542">
            <w:pPr>
              <w:rPr>
                <w:rFonts w:ascii="News Gothic MT" w:hAnsi="News Gothic MT"/>
                <w:b/>
                <w:sz w:val="18"/>
              </w:rPr>
            </w:pPr>
          </w:p>
          <w:p w:rsidR="00236BFC" w:rsidRPr="00236BFC" w:rsidRDefault="00236BFC" w:rsidP="00586542">
            <w:pPr>
              <w:rPr>
                <w:rFonts w:ascii="News Gothic MT" w:hAnsi="News Gothic MT"/>
                <w:b/>
                <w:sz w:val="18"/>
              </w:rPr>
            </w:pPr>
            <w:r w:rsidRPr="00236BFC">
              <w:rPr>
                <w:rFonts w:ascii="News Gothic MT" w:hAnsi="News Gothic MT"/>
                <w:b/>
                <w:sz w:val="18"/>
              </w:rPr>
              <w:t>Key filings:</w:t>
            </w:r>
          </w:p>
          <w:p w:rsidR="007D28B4" w:rsidRDefault="00236BFC" w:rsidP="00236BFC">
            <w:pPr>
              <w:numPr>
                <w:ilvl w:val="0"/>
                <w:numId w:val="19"/>
              </w:numPr>
              <w:autoSpaceDE w:val="0"/>
              <w:autoSpaceDN w:val="0"/>
              <w:adjustRightInd w:val="0"/>
              <w:rPr>
                <w:rFonts w:ascii="News Gothic MT" w:hAnsi="News Gothic MT"/>
                <w:sz w:val="18"/>
              </w:rPr>
            </w:pPr>
            <w:r w:rsidRPr="00236BFC">
              <w:rPr>
                <w:rFonts w:ascii="News Gothic MT" w:hAnsi="News Gothic MT"/>
                <w:sz w:val="18"/>
              </w:rPr>
              <w:t xml:space="preserve">SOM230 in </w:t>
            </w:r>
            <w:r w:rsidR="00407DB0">
              <w:rPr>
                <w:rFonts w:ascii="News Gothic MT" w:hAnsi="News Gothic MT"/>
                <w:sz w:val="18"/>
              </w:rPr>
              <w:t>Acromegaly</w:t>
            </w:r>
          </w:p>
          <w:p w:rsidR="00407DB0" w:rsidRDefault="00407DB0" w:rsidP="00236BFC">
            <w:pPr>
              <w:numPr>
                <w:ilvl w:val="0"/>
                <w:numId w:val="19"/>
              </w:numPr>
              <w:autoSpaceDE w:val="0"/>
              <w:autoSpaceDN w:val="0"/>
              <w:adjustRightInd w:val="0"/>
              <w:rPr>
                <w:rFonts w:ascii="News Gothic MT" w:hAnsi="News Gothic MT"/>
                <w:sz w:val="18"/>
              </w:rPr>
            </w:pPr>
            <w:proofErr w:type="spellStart"/>
            <w:r>
              <w:rPr>
                <w:rFonts w:ascii="News Gothic MT" w:hAnsi="News Gothic MT"/>
                <w:sz w:val="18"/>
              </w:rPr>
              <w:t>Exjade</w:t>
            </w:r>
            <w:proofErr w:type="spellEnd"/>
            <w:r>
              <w:rPr>
                <w:rFonts w:ascii="News Gothic MT" w:hAnsi="News Gothic MT"/>
                <w:sz w:val="18"/>
              </w:rPr>
              <w:t xml:space="preserve"> in NTDT</w:t>
            </w:r>
          </w:p>
          <w:p w:rsidR="00407DB0" w:rsidRDefault="00407DB0" w:rsidP="00236BFC">
            <w:pPr>
              <w:numPr>
                <w:ilvl w:val="0"/>
                <w:numId w:val="19"/>
              </w:numPr>
              <w:autoSpaceDE w:val="0"/>
              <w:autoSpaceDN w:val="0"/>
              <w:adjustRightInd w:val="0"/>
              <w:rPr>
                <w:rFonts w:ascii="News Gothic MT" w:hAnsi="News Gothic MT"/>
                <w:sz w:val="18"/>
              </w:rPr>
            </w:pPr>
            <w:proofErr w:type="spellStart"/>
            <w:r>
              <w:rPr>
                <w:rFonts w:ascii="News Gothic MT" w:hAnsi="News Gothic MT"/>
                <w:sz w:val="18"/>
              </w:rPr>
              <w:t>Glivec</w:t>
            </w:r>
            <w:proofErr w:type="spellEnd"/>
            <w:r>
              <w:rPr>
                <w:rFonts w:ascii="News Gothic MT" w:hAnsi="News Gothic MT"/>
                <w:sz w:val="18"/>
              </w:rPr>
              <w:t xml:space="preserve"> / </w:t>
            </w:r>
            <w:proofErr w:type="spellStart"/>
            <w:r>
              <w:rPr>
                <w:rFonts w:ascii="News Gothic MT" w:hAnsi="News Gothic MT"/>
                <w:sz w:val="18"/>
              </w:rPr>
              <w:t>Tasigna</w:t>
            </w:r>
            <w:proofErr w:type="spellEnd"/>
            <w:r>
              <w:rPr>
                <w:rFonts w:ascii="News Gothic MT" w:hAnsi="News Gothic MT"/>
                <w:sz w:val="18"/>
              </w:rPr>
              <w:t xml:space="preserve"> in various submissions</w:t>
            </w:r>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TKI</w:t>
            </w:r>
          </w:p>
          <w:p w:rsidR="00407DB0" w:rsidRDefault="00407DB0" w:rsidP="00236BFC">
            <w:pPr>
              <w:numPr>
                <w:ilvl w:val="0"/>
                <w:numId w:val="19"/>
              </w:numPr>
              <w:autoSpaceDE w:val="0"/>
              <w:autoSpaceDN w:val="0"/>
              <w:adjustRightInd w:val="0"/>
              <w:rPr>
                <w:rFonts w:ascii="News Gothic MT" w:hAnsi="News Gothic MT"/>
                <w:sz w:val="18"/>
              </w:rPr>
            </w:pPr>
            <w:proofErr w:type="spellStart"/>
            <w:r>
              <w:rPr>
                <w:rFonts w:ascii="News Gothic MT" w:hAnsi="News Gothic MT"/>
                <w:sz w:val="18"/>
              </w:rPr>
              <w:lastRenderedPageBreak/>
              <w:t>Afinitor</w:t>
            </w:r>
            <w:proofErr w:type="spellEnd"/>
          </w:p>
          <w:p w:rsidR="00407DB0" w:rsidRDefault="00407DB0" w:rsidP="00236BFC">
            <w:pPr>
              <w:numPr>
                <w:ilvl w:val="0"/>
                <w:numId w:val="19"/>
              </w:numPr>
              <w:autoSpaceDE w:val="0"/>
              <w:autoSpaceDN w:val="0"/>
              <w:adjustRightInd w:val="0"/>
              <w:rPr>
                <w:rFonts w:ascii="News Gothic MT" w:hAnsi="News Gothic MT"/>
                <w:sz w:val="18"/>
              </w:rPr>
            </w:pPr>
            <w:r>
              <w:rPr>
                <w:rFonts w:ascii="News Gothic MT" w:hAnsi="News Gothic MT"/>
                <w:sz w:val="18"/>
              </w:rPr>
              <w:t>LDK</w:t>
            </w:r>
          </w:p>
          <w:p w:rsidR="000B1C3B" w:rsidRPr="00236BFC" w:rsidRDefault="000B1C3B" w:rsidP="00236BFC">
            <w:pPr>
              <w:numPr>
                <w:ilvl w:val="0"/>
                <w:numId w:val="19"/>
              </w:numPr>
              <w:autoSpaceDE w:val="0"/>
              <w:autoSpaceDN w:val="0"/>
              <w:adjustRightInd w:val="0"/>
              <w:rPr>
                <w:rFonts w:ascii="News Gothic MT" w:hAnsi="News Gothic MT"/>
                <w:sz w:val="18"/>
              </w:rPr>
            </w:pPr>
            <w:r>
              <w:rPr>
                <w:rFonts w:ascii="News Gothic MT" w:hAnsi="News Gothic MT"/>
                <w:sz w:val="18"/>
              </w:rPr>
              <w:t>MEK</w:t>
            </w:r>
          </w:p>
          <w:p w:rsidR="00586542" w:rsidRPr="00236BFC" w:rsidRDefault="00586542" w:rsidP="00586542">
            <w:pPr>
              <w:rPr>
                <w:rFonts w:ascii="News Gothic MT" w:hAnsi="News Gothic MT"/>
                <w:color w:val="FF0000"/>
                <w:sz w:val="18"/>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sidR="00BD3833">
              <w:rPr>
                <w:rFonts w:ascii="News Gothic MT" w:hAnsi="News Gothic MT"/>
                <w:sz w:val="18"/>
              </w:rPr>
              <w:t xml:space="preserve">and/or </w:t>
            </w:r>
            <w:r w:rsidR="00A0080D">
              <w:rPr>
                <w:rFonts w:ascii="News Gothic MT" w:hAnsi="News Gothic MT"/>
                <w:sz w:val="18"/>
              </w:rPr>
              <w:t xml:space="preserve">operational manager roles, </w:t>
            </w:r>
            <w:r w:rsidR="00BD3833">
              <w:rPr>
                <w:rFonts w:ascii="News Gothic MT" w:hAnsi="News Gothic MT"/>
                <w:sz w:val="18"/>
              </w:rPr>
              <w:t xml:space="preserve">lead roles </w:t>
            </w:r>
            <w:r w:rsidRPr="00D100C6">
              <w:rPr>
                <w:rFonts w:ascii="News Gothic MT" w:hAnsi="News Gothic MT"/>
                <w:sz w:val="18"/>
              </w:rPr>
              <w:t xml:space="preserve">from CDRR Hyd for OTM to plan </w:t>
            </w:r>
          </w:p>
          <w:p w:rsidR="00BD3833" w:rsidRPr="00BD3833" w:rsidRDefault="00BD3833" w:rsidP="00BD3833">
            <w:pPr>
              <w:numPr>
                <w:ilvl w:val="0"/>
                <w:numId w:val="19"/>
              </w:numPr>
              <w:autoSpaceDE w:val="0"/>
              <w:autoSpaceDN w:val="0"/>
              <w:adjustRightInd w:val="0"/>
              <w:rPr>
                <w:rFonts w:ascii="News Gothic MT" w:hAnsi="News Gothic MT"/>
                <w:sz w:val="18"/>
              </w:rPr>
            </w:pPr>
            <w:r w:rsidRPr="00BD3833">
              <w:rPr>
                <w:rFonts w:ascii="News Gothic MT" w:hAnsi="News Gothic MT"/>
                <w:sz w:val="18"/>
              </w:rPr>
              <w:t>PI3K program, LGX818X, LGK974X, LGH447X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MEK162X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LDE225, BHQ880A</w:t>
            </w:r>
          </w:p>
          <w:p w:rsidR="0079368D" w:rsidRDefault="00BD3833" w:rsidP="00990E10">
            <w:pPr>
              <w:numPr>
                <w:ilvl w:val="0"/>
                <w:numId w:val="19"/>
              </w:numPr>
              <w:autoSpaceDE w:val="0"/>
              <w:autoSpaceDN w:val="0"/>
              <w:adjustRightInd w:val="0"/>
              <w:rPr>
                <w:rFonts w:ascii="News Gothic MT" w:hAnsi="News Gothic MT"/>
                <w:sz w:val="18"/>
              </w:rPr>
            </w:pPr>
            <w:r>
              <w:rPr>
                <w:rFonts w:ascii="News Gothic MT" w:hAnsi="News Gothic MT"/>
                <w:sz w:val="18"/>
              </w:rPr>
              <w:t>LCL161A, LDK378, INC280</w:t>
            </w:r>
          </w:p>
          <w:p w:rsidR="004062CC" w:rsidRPr="00990E10" w:rsidRDefault="004062CC" w:rsidP="00990E10">
            <w:pPr>
              <w:numPr>
                <w:ilvl w:val="0"/>
                <w:numId w:val="19"/>
              </w:numPr>
              <w:autoSpaceDE w:val="0"/>
              <w:autoSpaceDN w:val="0"/>
              <w:adjustRightInd w:val="0"/>
              <w:rPr>
                <w:rFonts w:ascii="News Gothic MT" w:hAnsi="News Gothic MT"/>
                <w:sz w:val="18"/>
              </w:rPr>
            </w:pPr>
            <w:r>
              <w:rPr>
                <w:rFonts w:ascii="News Gothic MT" w:hAnsi="News Gothic MT"/>
                <w:sz w:val="18"/>
              </w:rPr>
              <w:t>AUY922A, BGJ398X</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BB3CB8">
              <w:rPr>
                <w:rFonts w:ascii="News Gothic MT" w:hAnsi="News Gothic MT"/>
                <w:sz w:val="18"/>
              </w:rPr>
              <w:t>3</w:t>
            </w:r>
          </w:p>
        </w:tc>
        <w:tc>
          <w:tcPr>
            <w:tcW w:w="851" w:type="dxa"/>
            <w:gridSpan w:val="2"/>
            <w:tcBorders>
              <w:top w:val="single" w:sz="6" w:space="0" w:color="auto"/>
              <w:bottom w:val="single" w:sz="6" w:space="0" w:color="auto"/>
              <w:right w:val="single" w:sz="6" w:space="0" w:color="auto"/>
            </w:tcBorders>
          </w:tcPr>
          <w:p w:rsidR="0028746E" w:rsidRDefault="006D2379" w:rsidP="0028746E">
            <w:pPr>
              <w:rPr>
                <w:rFonts w:ascii="News Gothic MT" w:hAnsi="News Gothic MT"/>
                <w:sz w:val="18"/>
              </w:rPr>
            </w:pPr>
            <w:bookmarkStart w:id="5" w:name="Priority_1"/>
            <w:bookmarkEnd w:id="5"/>
            <w:r>
              <w:rPr>
                <w:rFonts w:ascii="News Gothic MT" w:hAnsi="News Gothic MT"/>
                <w:sz w:val="18"/>
              </w:rPr>
              <w:t>6</w:t>
            </w:r>
            <w:r w:rsidR="00324B3A">
              <w:rPr>
                <w:rFonts w:ascii="News Gothic MT" w:hAnsi="News Gothic MT"/>
                <w:sz w:val="18"/>
              </w:rPr>
              <w:t>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C1003E" w:rsidRPr="003847F5" w:rsidRDefault="00C1003E" w:rsidP="00C1003E">
            <w:pPr>
              <w:pStyle w:val="ABTFormular1"/>
              <w:rPr>
                <w:rFonts w:ascii="News Gothic MT" w:hAnsi="News Gothic MT"/>
                <w:sz w:val="18"/>
                <w:szCs w:val="18"/>
                <w:lang w:val="en-GB"/>
              </w:rPr>
            </w:pPr>
            <w:r w:rsidRPr="003847F5">
              <w:rPr>
                <w:rFonts w:ascii="News Gothic MT" w:hAnsi="News Gothic MT"/>
                <w:sz w:val="18"/>
                <w:szCs w:val="18"/>
                <w:lang w:val="en-GB"/>
              </w:rPr>
              <w:t>The following projects have been supported by various teams. Different roles were performed across groups ranging from Support programmers, Trial and lead programmers at study level, lead programmers at a project level. DR Programming group performed almost all the activities expected out of them from different types of deliverables.</w:t>
            </w:r>
          </w:p>
          <w:p w:rsidR="00C1003E" w:rsidRDefault="00C1003E" w:rsidP="00C1003E">
            <w:pPr>
              <w:pStyle w:val="ABTFormular1"/>
              <w:rPr>
                <w:rFonts w:ascii="Times New Roman" w:hAnsi="Times New Roman"/>
                <w:lang w:val="en-GB"/>
              </w:rPr>
            </w:pPr>
          </w:p>
          <w:p w:rsidR="00C1003E" w:rsidRPr="003847F5" w:rsidRDefault="00C1003E" w:rsidP="00C1003E">
            <w:pPr>
              <w:rPr>
                <w:rFonts w:ascii="News Gothic MT" w:hAnsi="News Gothic MT"/>
                <w:sz w:val="18"/>
                <w:szCs w:val="18"/>
              </w:rPr>
            </w:pPr>
            <w:r>
              <w:rPr>
                <w:rFonts w:ascii="News Gothic MT" w:hAnsi="News Gothic MT"/>
                <w:sz w:val="18"/>
                <w:szCs w:val="18"/>
              </w:rPr>
              <w:t>DR</w:t>
            </w:r>
            <w:r w:rsidRPr="003847F5">
              <w:rPr>
                <w:rFonts w:ascii="News Gothic MT" w:hAnsi="News Gothic MT"/>
                <w:sz w:val="18"/>
                <w:szCs w:val="18"/>
              </w:rPr>
              <w:t xml:space="preserve"> group:</w:t>
            </w:r>
          </w:p>
          <w:p w:rsidR="00C1003E" w:rsidRDefault="00C1003E" w:rsidP="00C1003E">
            <w:pPr>
              <w:pStyle w:val="ListParagraph"/>
              <w:numPr>
                <w:ilvl w:val="0"/>
                <w:numId w:val="24"/>
              </w:numPr>
              <w:rPr>
                <w:rFonts w:ascii="News Gothic MT" w:hAnsi="News Gothic MT"/>
                <w:sz w:val="18"/>
                <w:szCs w:val="18"/>
              </w:rPr>
            </w:pPr>
            <w:r w:rsidRPr="003847F5">
              <w:rPr>
                <w:rFonts w:ascii="News Gothic MT" w:hAnsi="News Gothic MT"/>
                <w:sz w:val="18"/>
                <w:szCs w:val="18"/>
              </w:rPr>
              <w:t xml:space="preserve">Various requests from </w:t>
            </w:r>
            <w:proofErr w:type="spellStart"/>
            <w:r w:rsidRPr="003847F5">
              <w:rPr>
                <w:rFonts w:ascii="News Gothic MT" w:hAnsi="News Gothic MT"/>
                <w:sz w:val="18"/>
                <w:szCs w:val="18"/>
              </w:rPr>
              <w:t>NovDD</w:t>
            </w:r>
            <w:proofErr w:type="spellEnd"/>
            <w:r w:rsidRPr="003847F5">
              <w:rPr>
                <w:rFonts w:ascii="News Gothic MT" w:hAnsi="News Gothic MT"/>
                <w:sz w:val="18"/>
                <w:szCs w:val="18"/>
              </w:rPr>
              <w:t xml:space="preserve"> </w:t>
            </w:r>
            <w:r>
              <w:rPr>
                <w:rFonts w:ascii="News Gothic MT" w:hAnsi="News Gothic MT"/>
                <w:sz w:val="18"/>
                <w:szCs w:val="18"/>
              </w:rPr>
              <w:t xml:space="preserve">and NCDS </w:t>
            </w:r>
            <w:r w:rsidRPr="003847F5">
              <w:rPr>
                <w:rFonts w:ascii="News Gothic MT" w:hAnsi="News Gothic MT"/>
                <w:sz w:val="18"/>
                <w:szCs w:val="18"/>
              </w:rPr>
              <w:t>studies</w:t>
            </w:r>
            <w:r>
              <w:rPr>
                <w:rFonts w:ascii="News Gothic MT" w:hAnsi="News Gothic MT"/>
                <w:sz w:val="18"/>
                <w:szCs w:val="18"/>
              </w:rPr>
              <w:t xml:space="preserve"> on Patient profiles and exception reports</w:t>
            </w:r>
          </w:p>
          <w:p w:rsidR="00C1003E" w:rsidRDefault="00C1003E" w:rsidP="00C1003E">
            <w:pPr>
              <w:pStyle w:val="ListParagraph"/>
              <w:numPr>
                <w:ilvl w:val="0"/>
                <w:numId w:val="24"/>
              </w:numPr>
              <w:rPr>
                <w:rFonts w:ascii="News Gothic MT" w:hAnsi="News Gothic MT"/>
                <w:sz w:val="18"/>
                <w:szCs w:val="18"/>
              </w:rPr>
            </w:pPr>
            <w:r w:rsidRPr="00C1003E">
              <w:rPr>
                <w:rFonts w:ascii="News Gothic MT" w:hAnsi="News Gothic MT"/>
                <w:sz w:val="18"/>
                <w:szCs w:val="18"/>
              </w:rPr>
              <w:t>Data mapping from legacy standards for a CALGB study</w:t>
            </w:r>
            <w:r w:rsidR="009127CB">
              <w:rPr>
                <w:rFonts w:ascii="News Gothic MT" w:hAnsi="News Gothic MT"/>
                <w:sz w:val="18"/>
                <w:szCs w:val="18"/>
              </w:rPr>
              <w:t xml:space="preserve"> and SOM patient profiles for FDA request, </w:t>
            </w:r>
            <w:proofErr w:type="spellStart"/>
            <w:r w:rsidR="009127CB">
              <w:rPr>
                <w:rFonts w:ascii="News Gothic MT" w:hAnsi="News Gothic MT"/>
                <w:sz w:val="18"/>
                <w:szCs w:val="18"/>
              </w:rPr>
              <w:t>Exjade</w:t>
            </w:r>
            <w:proofErr w:type="spellEnd"/>
            <w:r w:rsidR="009127CB">
              <w:rPr>
                <w:rFonts w:ascii="News Gothic MT" w:hAnsi="News Gothic MT"/>
                <w:sz w:val="18"/>
                <w:szCs w:val="18"/>
              </w:rPr>
              <w:t xml:space="preserve"> listings for the DBLs</w:t>
            </w:r>
          </w:p>
          <w:p w:rsidR="00C1003E" w:rsidRDefault="00C1003E" w:rsidP="00C1003E">
            <w:pPr>
              <w:pStyle w:val="ListParagraph"/>
              <w:numPr>
                <w:ilvl w:val="0"/>
                <w:numId w:val="24"/>
              </w:numPr>
              <w:rPr>
                <w:rFonts w:ascii="News Gothic MT" w:hAnsi="News Gothic MT"/>
                <w:sz w:val="18"/>
                <w:szCs w:val="18"/>
              </w:rPr>
            </w:pPr>
            <w:r w:rsidRPr="00C1003E">
              <w:rPr>
                <w:rFonts w:ascii="News Gothic MT" w:hAnsi="News Gothic MT"/>
                <w:sz w:val="18"/>
                <w:szCs w:val="18"/>
              </w:rPr>
              <w:t xml:space="preserve">Jreview reports project for Data review listings -- </w:t>
            </w:r>
            <w:r w:rsidR="009127CB">
              <w:rPr>
                <w:rFonts w:ascii="News Gothic MT" w:hAnsi="News Gothic MT"/>
                <w:sz w:val="18"/>
                <w:szCs w:val="18"/>
              </w:rPr>
              <w:t>priority</w:t>
            </w:r>
            <w:r w:rsidRPr="00C1003E">
              <w:rPr>
                <w:rFonts w:ascii="News Gothic MT" w:hAnsi="News Gothic MT"/>
                <w:sz w:val="18"/>
                <w:szCs w:val="18"/>
              </w:rPr>
              <w:t xml:space="preserve"> 1 reports getting programmed, </w:t>
            </w:r>
            <w:r w:rsidR="009127CB">
              <w:rPr>
                <w:rFonts w:ascii="News Gothic MT" w:hAnsi="News Gothic MT"/>
                <w:sz w:val="18"/>
                <w:szCs w:val="18"/>
              </w:rPr>
              <w:t xml:space="preserve">priority </w:t>
            </w:r>
            <w:r w:rsidRPr="00C1003E">
              <w:rPr>
                <w:rFonts w:ascii="News Gothic MT" w:hAnsi="News Gothic MT"/>
                <w:sz w:val="18"/>
                <w:szCs w:val="18"/>
              </w:rPr>
              <w:t xml:space="preserve">2 and </w:t>
            </w:r>
            <w:r w:rsidR="009127CB">
              <w:rPr>
                <w:rFonts w:ascii="News Gothic MT" w:hAnsi="News Gothic MT"/>
                <w:sz w:val="18"/>
                <w:szCs w:val="18"/>
              </w:rPr>
              <w:t>priority</w:t>
            </w:r>
            <w:r w:rsidRPr="00C1003E">
              <w:rPr>
                <w:rFonts w:ascii="News Gothic MT" w:hAnsi="News Gothic MT"/>
                <w:sz w:val="18"/>
                <w:szCs w:val="18"/>
              </w:rPr>
              <w:t xml:space="preserve"> 3</w:t>
            </w:r>
            <w:r w:rsidR="009127CB">
              <w:rPr>
                <w:rFonts w:ascii="News Gothic MT" w:hAnsi="News Gothic MT"/>
                <w:sz w:val="18"/>
                <w:szCs w:val="18"/>
              </w:rPr>
              <w:t xml:space="preserve"> to be completed in this year.</w:t>
            </w:r>
          </w:p>
          <w:p w:rsidR="009127CB" w:rsidRPr="00C1003E" w:rsidRDefault="009127CB" w:rsidP="00C1003E">
            <w:pPr>
              <w:pStyle w:val="ListParagraph"/>
              <w:numPr>
                <w:ilvl w:val="0"/>
                <w:numId w:val="24"/>
              </w:numPr>
              <w:rPr>
                <w:rFonts w:ascii="News Gothic MT" w:hAnsi="News Gothic MT"/>
                <w:sz w:val="18"/>
                <w:szCs w:val="18"/>
              </w:rPr>
            </w:pPr>
            <w:r>
              <w:rPr>
                <w:rFonts w:ascii="News Gothic MT" w:hAnsi="News Gothic MT"/>
                <w:sz w:val="18"/>
                <w:szCs w:val="18"/>
              </w:rPr>
              <w:t xml:space="preserve">A joint project along with DMs and Clinicians on </w:t>
            </w:r>
            <w:r>
              <w:rPr>
                <w:rFonts w:ascii="News Gothic MT" w:hAnsi="News Gothic MT"/>
                <w:sz w:val="18"/>
                <w:szCs w:val="18"/>
              </w:rPr>
              <w:lastRenderedPageBreak/>
              <w:t>clinical review reports and patient profile updates</w:t>
            </w:r>
          </w:p>
          <w:p w:rsidR="005A4505" w:rsidRDefault="005A4505" w:rsidP="009127CB">
            <w:pPr>
              <w:rPr>
                <w:rFonts w:ascii="News Gothic MT" w:hAnsi="News Gothic MT"/>
                <w:sz w:val="18"/>
                <w:szCs w:val="18"/>
              </w:rPr>
            </w:pPr>
          </w:p>
          <w:p w:rsidR="00C1003E" w:rsidRDefault="009127CB" w:rsidP="009127CB">
            <w:pPr>
              <w:rPr>
                <w:rFonts w:ascii="News Gothic MT" w:hAnsi="News Gothic MT"/>
                <w:sz w:val="18"/>
                <w:szCs w:val="18"/>
              </w:rPr>
            </w:pPr>
            <w:r w:rsidRPr="009127CB">
              <w:rPr>
                <w:rFonts w:ascii="News Gothic MT" w:hAnsi="News Gothic MT"/>
                <w:sz w:val="18"/>
                <w:szCs w:val="18"/>
              </w:rPr>
              <w:t>LSH group:</w:t>
            </w:r>
          </w:p>
          <w:p w:rsidR="005A4505" w:rsidRDefault="005A4505" w:rsidP="005A4505">
            <w:pPr>
              <w:numPr>
                <w:ilvl w:val="0"/>
                <w:numId w:val="25"/>
              </w:numPr>
              <w:rPr>
                <w:rFonts w:ascii="News Gothic MT" w:hAnsi="News Gothic MT"/>
                <w:sz w:val="18"/>
                <w:szCs w:val="18"/>
              </w:rPr>
            </w:pPr>
            <w:r>
              <w:rPr>
                <w:rFonts w:ascii="News Gothic MT" w:hAnsi="News Gothic MT"/>
                <w:sz w:val="18"/>
                <w:szCs w:val="18"/>
              </w:rPr>
              <w:t>Contributions to various TKI, Pi3K, LDK, LDE DMCs, IB updates, DBLs</w:t>
            </w:r>
          </w:p>
          <w:p w:rsidR="005A4505" w:rsidRPr="009127CB" w:rsidRDefault="005A4505" w:rsidP="005A4505">
            <w:pPr>
              <w:numPr>
                <w:ilvl w:val="0"/>
                <w:numId w:val="25"/>
              </w:numPr>
              <w:rPr>
                <w:rFonts w:ascii="News Gothic MT" w:hAnsi="News Gothic MT"/>
                <w:sz w:val="18"/>
                <w:szCs w:val="18"/>
              </w:rPr>
            </w:pPr>
            <w:r>
              <w:rPr>
                <w:rFonts w:ascii="News Gothic MT" w:hAnsi="News Gothic MT"/>
                <w:sz w:val="18"/>
                <w:szCs w:val="18"/>
              </w:rPr>
              <w:t>Resource augmentation of 10 LSPs from Cognizant</w:t>
            </w:r>
          </w:p>
          <w:p w:rsidR="009127CB" w:rsidRPr="00C1003E" w:rsidRDefault="009127CB" w:rsidP="00C1003E">
            <w:pPr>
              <w:pStyle w:val="ABTFormular1"/>
              <w:rPr>
                <w:rFonts w:ascii="Times New Roman" w:hAnsi="Times New Roman"/>
                <w:lang w:val="en-US"/>
              </w:rPr>
            </w:pPr>
          </w:p>
          <w:p w:rsidR="00C1003E" w:rsidRPr="003847F5" w:rsidRDefault="00C1003E" w:rsidP="00C1003E">
            <w:pPr>
              <w:rPr>
                <w:rFonts w:ascii="News Gothic MT" w:hAnsi="News Gothic MT"/>
                <w:sz w:val="18"/>
                <w:szCs w:val="18"/>
              </w:rPr>
            </w:pPr>
            <w:r w:rsidRPr="003847F5">
              <w:rPr>
                <w:rFonts w:ascii="News Gothic MT" w:hAnsi="News Gothic MT"/>
                <w:sz w:val="18"/>
                <w:szCs w:val="18"/>
              </w:rPr>
              <w:t>OTM projects:</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 xml:space="preserve">BEZ various deliverables on CSRs, IB updates, ASCO, AE risk analysis (liver toxicity, rash, asthenia, </w:t>
            </w:r>
            <w:proofErr w:type="spellStart"/>
            <w:r w:rsidRPr="003847F5">
              <w:rPr>
                <w:rFonts w:ascii="News Gothic MT" w:hAnsi="News Gothic MT"/>
                <w:sz w:val="18"/>
                <w:szCs w:val="18"/>
              </w:rPr>
              <w:t>glycemia</w:t>
            </w:r>
            <w:proofErr w:type="spellEnd"/>
            <w:r w:rsidRPr="003847F5">
              <w:rPr>
                <w:rFonts w:ascii="News Gothic MT" w:hAnsi="News Gothic MT"/>
                <w:sz w:val="18"/>
                <w:szCs w:val="18"/>
              </w:rPr>
              <w:t>)</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BKM – mono and combination studies</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BYL IB update, AACR</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HCD122A</w:t>
            </w:r>
          </w:p>
          <w:p w:rsidR="00C1003E" w:rsidRPr="003847F5" w:rsidRDefault="005A4505" w:rsidP="00C1003E">
            <w:pPr>
              <w:pStyle w:val="ListParagraph"/>
              <w:numPr>
                <w:ilvl w:val="0"/>
                <w:numId w:val="21"/>
              </w:numPr>
              <w:rPr>
                <w:rFonts w:ascii="News Gothic MT" w:hAnsi="News Gothic MT"/>
                <w:sz w:val="18"/>
                <w:szCs w:val="18"/>
              </w:rPr>
            </w:pPr>
            <w:r>
              <w:rPr>
                <w:rFonts w:ascii="News Gothic MT" w:hAnsi="News Gothic MT"/>
                <w:sz w:val="18"/>
                <w:szCs w:val="18"/>
              </w:rPr>
              <w:t>BHQ880 – CSR ong</w:t>
            </w:r>
            <w:r w:rsidR="00C1003E" w:rsidRPr="003847F5">
              <w:rPr>
                <w:rFonts w:ascii="News Gothic MT" w:hAnsi="News Gothic MT"/>
                <w:sz w:val="18"/>
                <w:szCs w:val="18"/>
              </w:rPr>
              <w:t>oing</w:t>
            </w:r>
          </w:p>
          <w:p w:rsidR="00C1003E" w:rsidRPr="003847F5" w:rsidRDefault="00C1003E" w:rsidP="00C1003E">
            <w:pPr>
              <w:pStyle w:val="ListParagraph"/>
              <w:numPr>
                <w:ilvl w:val="0"/>
                <w:numId w:val="21"/>
              </w:numPr>
              <w:rPr>
                <w:rFonts w:ascii="News Gothic MT" w:hAnsi="News Gothic MT"/>
                <w:sz w:val="18"/>
                <w:szCs w:val="18"/>
              </w:rPr>
            </w:pPr>
            <w:r w:rsidRPr="003847F5">
              <w:rPr>
                <w:rFonts w:ascii="News Gothic MT" w:hAnsi="News Gothic MT"/>
                <w:sz w:val="18"/>
                <w:szCs w:val="18"/>
              </w:rPr>
              <w:t>LDE225A2101 – CSR, ASCO</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LDK378 – IB, ASCO</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LCL161 -- IB</w:t>
            </w:r>
          </w:p>
          <w:p w:rsidR="00C1003E" w:rsidRPr="003847F5" w:rsidRDefault="00C1003E" w:rsidP="00C1003E">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AUY – CSR up date</w:t>
            </w:r>
          </w:p>
          <w:p w:rsidR="0028746E" w:rsidRPr="00C1003E" w:rsidRDefault="0028746E" w:rsidP="005A4505">
            <w:pPr>
              <w:pStyle w:val="ListParagraph"/>
              <w:rPr>
                <w:rFonts w:ascii="News Gothic MT" w:hAnsi="News Gothic MT" w:cs="Arial"/>
                <w:sz w:val="18"/>
                <w:szCs w:val="18"/>
              </w:rPr>
            </w:pPr>
          </w:p>
        </w:tc>
        <w:tc>
          <w:tcPr>
            <w:tcW w:w="368" w:type="dxa"/>
            <w:gridSpan w:val="2"/>
            <w:tcBorders>
              <w:top w:val="single" w:sz="6" w:space="0" w:color="auto"/>
              <w:bottom w:val="single" w:sz="6" w:space="0" w:color="auto"/>
            </w:tcBorders>
          </w:tcPr>
          <w:p w:rsidR="0028746E"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left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5A4505" w:rsidRPr="00791B0E">
        <w:tc>
          <w:tcPr>
            <w:tcW w:w="1701" w:type="dxa"/>
            <w:gridSpan w:val="2"/>
            <w:tcBorders>
              <w:top w:val="single" w:sz="6" w:space="0" w:color="auto"/>
              <w:left w:val="single" w:sz="6" w:space="0" w:color="auto"/>
              <w:bottom w:val="single" w:sz="6" w:space="0" w:color="auto"/>
              <w:right w:val="single" w:sz="6" w:space="0" w:color="auto"/>
            </w:tcBorders>
          </w:tcPr>
          <w:p w:rsidR="005A4505" w:rsidRPr="00693728" w:rsidRDefault="005A4505"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5A4505" w:rsidRDefault="005A4505" w:rsidP="0028746E">
            <w:pPr>
              <w:autoSpaceDE w:val="0"/>
              <w:autoSpaceDN w:val="0"/>
              <w:adjustRightInd w:val="0"/>
              <w:rPr>
                <w:rFonts w:ascii="Helv" w:eastAsia="MS Mincho" w:hAnsi="Helv" w:cs="Helv"/>
                <w:color w:val="000000"/>
                <w:sz w:val="20"/>
                <w:lang w:val="en-GB" w:eastAsia="ja-JP"/>
              </w:rPr>
            </w:pPr>
          </w:p>
          <w:p w:rsidR="005A4505" w:rsidRPr="006B2FC1" w:rsidRDefault="005A4505"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5A4505" w:rsidRDefault="005A4505" w:rsidP="00B14345">
            <w:pPr>
              <w:rPr>
                <w:rFonts w:ascii="News Gothic MT" w:hAnsi="News Gothic MT"/>
                <w:sz w:val="18"/>
                <w:lang w:val="en-GB"/>
              </w:rPr>
            </w:pPr>
            <w:r>
              <w:rPr>
                <w:rFonts w:ascii="News Gothic MT" w:hAnsi="News Gothic MT"/>
                <w:sz w:val="18"/>
                <w:lang w:val="en-GB"/>
              </w:rPr>
              <w:t xml:space="preserve">Contribute to </w:t>
            </w:r>
            <w:r w:rsidRPr="006D2379">
              <w:rPr>
                <w:rFonts w:ascii="News Gothic MT" w:hAnsi="News Gothic MT"/>
                <w:sz w:val="18"/>
                <w:lang w:val="en-GB"/>
              </w:rPr>
              <w:t>Oncology End to End ADVANCE process resolution team</w:t>
            </w:r>
            <w:r>
              <w:rPr>
                <w:rFonts w:ascii="News Gothic MT" w:hAnsi="News Gothic MT"/>
                <w:sz w:val="18"/>
                <w:lang w:val="en-GB"/>
              </w:rPr>
              <w:t xml:space="preserve"> as appropriate</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Ensure relevant CDRR associates attend all required ADVANCE training; </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Support for training of SOPs, BGs, various processes and methodologies within BDM; </w:t>
            </w:r>
          </w:p>
          <w:p w:rsidR="005A4505" w:rsidRPr="00107E72" w:rsidRDefault="005A4505"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Collaborate to streamline BDM alignment across three operational sites: US, Basel and India by ensuring that CDRR colleagues worldwide adhere to a common programming practice and utilize standard codes from common macro libraries.</w:t>
            </w:r>
          </w:p>
          <w:p w:rsidR="005A4505" w:rsidRDefault="005A4505" w:rsidP="00B14345">
            <w:pPr>
              <w:rPr>
                <w:rFonts w:ascii="News Gothic MT" w:hAnsi="News Gothic MT"/>
                <w:sz w:val="18"/>
                <w:lang w:val="en-GB"/>
              </w:rPr>
            </w:pPr>
          </w:p>
          <w:p w:rsidR="005A4505" w:rsidRPr="008E711A" w:rsidRDefault="005A4505"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5A4505" w:rsidRPr="00107E72" w:rsidRDefault="005A4505" w:rsidP="008E711A">
            <w:pPr>
              <w:numPr>
                <w:ilvl w:val="0"/>
                <w:numId w:val="19"/>
              </w:numPr>
              <w:autoSpaceDE w:val="0"/>
              <w:autoSpaceDN w:val="0"/>
              <w:adjustRightInd w:val="0"/>
              <w:rPr>
                <w:rFonts w:ascii="News Gothic MT" w:hAnsi="News Gothic MT"/>
                <w:sz w:val="18"/>
              </w:rPr>
            </w:pPr>
            <w:r w:rsidRPr="00107E72">
              <w:rPr>
                <w:rFonts w:ascii="News Gothic MT" w:hAnsi="News Gothic MT"/>
                <w:sz w:val="18"/>
              </w:rPr>
              <w:t>STL,</w:t>
            </w:r>
            <w:r>
              <w:rPr>
                <w:rFonts w:ascii="News Gothic MT" w:hAnsi="News Gothic MT"/>
                <w:sz w:val="18"/>
              </w:rPr>
              <w:t xml:space="preserve"> standard Oncology TFL</w:t>
            </w:r>
            <w:r w:rsidRPr="00107E72">
              <w:rPr>
                <w:rFonts w:ascii="News Gothic MT" w:hAnsi="News Gothic MT"/>
                <w:sz w:val="18"/>
              </w:rPr>
              <w:t>,</w:t>
            </w:r>
          </w:p>
          <w:p w:rsidR="005A4505" w:rsidRPr="008E711A" w:rsidRDefault="005A4505"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RECIST</w:t>
            </w:r>
            <w:r>
              <w:rPr>
                <w:rFonts w:ascii="News Gothic MT" w:hAnsi="News Gothic MT"/>
                <w:sz w:val="18"/>
              </w:rPr>
              <w:t xml:space="preserve"> (if applicable to DRP)</w:t>
            </w:r>
            <w:r w:rsidRPr="008E711A">
              <w:rPr>
                <w:rFonts w:ascii="News Gothic MT" w:hAnsi="News Gothic MT"/>
                <w:sz w:val="18"/>
              </w:rPr>
              <w:t xml:space="preserve">, </w:t>
            </w:r>
          </w:p>
          <w:p w:rsidR="005A4505" w:rsidRPr="008E711A" w:rsidRDefault="005A4505"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5A4505" w:rsidRDefault="005A4505" w:rsidP="008E711A">
            <w:pPr>
              <w:autoSpaceDE w:val="0"/>
              <w:autoSpaceDN w:val="0"/>
              <w:adjustRightInd w:val="0"/>
              <w:ind w:left="360"/>
              <w:rPr>
                <w:rFonts w:ascii="News Gothic MT" w:hAnsi="News Gothic MT"/>
                <w:sz w:val="18"/>
              </w:rPr>
            </w:pPr>
          </w:p>
          <w:p w:rsidR="005A4505" w:rsidRPr="00B14345" w:rsidRDefault="005A4505" w:rsidP="00B14345">
            <w:pPr>
              <w:rPr>
                <w:rFonts w:ascii="News Gothic MT" w:hAnsi="News Gothic MT"/>
                <w:sz w:val="18"/>
                <w:lang w:val="en-GB"/>
              </w:rPr>
            </w:pPr>
            <w:r>
              <w:rPr>
                <w:rFonts w:ascii="News Gothic MT" w:hAnsi="News Gothic MT"/>
                <w:sz w:val="18"/>
                <w:lang w:val="en-GB"/>
              </w:rPr>
              <w:t xml:space="preserve">Strengthen </w:t>
            </w:r>
            <w:r w:rsidRPr="00B14345">
              <w:rPr>
                <w:rFonts w:ascii="News Gothic MT" w:hAnsi="News Gothic MT"/>
                <w:sz w:val="18"/>
                <w:lang w:val="en-GB"/>
              </w:rPr>
              <w:t>DRP Role and responsibilities:</w:t>
            </w:r>
          </w:p>
          <w:p w:rsidR="005A4505" w:rsidRPr="00CD557C" w:rsidRDefault="005A4505"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 xml:space="preserve">Establish standard libraries/catalog of </w:t>
            </w:r>
            <w:proofErr w:type="spellStart"/>
            <w:r>
              <w:rPr>
                <w:rFonts w:ascii="News Gothic MT" w:hAnsi="News Gothic MT"/>
                <w:sz w:val="18"/>
              </w:rPr>
              <w:t>NovDD</w:t>
            </w:r>
            <w:proofErr w:type="spellEnd"/>
            <w:r>
              <w:rPr>
                <w:rFonts w:ascii="News Gothic MT" w:hAnsi="News Gothic MT"/>
                <w:sz w:val="18"/>
              </w:rPr>
              <w:t xml:space="preserve"> and </w:t>
            </w:r>
            <w:r w:rsidRPr="00CD557C">
              <w:rPr>
                <w:rFonts w:ascii="News Gothic MT" w:hAnsi="News Gothic MT"/>
                <w:sz w:val="18"/>
              </w:rPr>
              <w:t>NCDS Data Review Reports</w:t>
            </w:r>
            <w:r>
              <w:rPr>
                <w:rFonts w:ascii="News Gothic MT" w:hAnsi="News Gothic MT"/>
                <w:sz w:val="18"/>
              </w:rPr>
              <w:t xml:space="preserve"> and communicate it to CTT</w:t>
            </w:r>
            <w:r w:rsidRPr="00CD557C">
              <w:rPr>
                <w:rFonts w:ascii="News Gothic MT" w:hAnsi="News Gothic MT"/>
                <w:sz w:val="18"/>
              </w:rPr>
              <w:t>.</w:t>
            </w:r>
          </w:p>
          <w:p w:rsidR="005A4505" w:rsidRDefault="005A4505"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Communicate libraries/catalog to CTT</w:t>
            </w:r>
          </w:p>
          <w:p w:rsidR="005A4505" w:rsidRDefault="005A4505" w:rsidP="00CD557C">
            <w:pPr>
              <w:autoSpaceDE w:val="0"/>
              <w:autoSpaceDN w:val="0"/>
              <w:adjustRightInd w:val="0"/>
              <w:ind w:left="360"/>
              <w:rPr>
                <w:rFonts w:ascii="News Gothic MT" w:hAnsi="News Gothic MT"/>
                <w:sz w:val="18"/>
              </w:rPr>
            </w:pPr>
          </w:p>
          <w:p w:rsidR="005A4505" w:rsidRPr="00B14345" w:rsidRDefault="005A4505" w:rsidP="00A71589">
            <w:pPr>
              <w:autoSpaceDE w:val="0"/>
              <w:autoSpaceDN w:val="0"/>
              <w:adjustRightInd w:val="0"/>
              <w:rPr>
                <w:rFonts w:ascii="News Gothic MT" w:hAnsi="News Gothic MT"/>
                <w:sz w:val="18"/>
              </w:rPr>
            </w:pPr>
            <w:r>
              <w:rPr>
                <w:rFonts w:ascii="News Gothic MT" w:hAnsi="News Gothic MT"/>
                <w:sz w:val="18"/>
              </w:rPr>
              <w:t xml:space="preserve">Contribute as appropriate to drive the </w:t>
            </w:r>
            <w:r>
              <w:rPr>
                <w:rFonts w:ascii="News Gothic MT" w:hAnsi="News Gothic MT"/>
                <w:sz w:val="18"/>
              </w:rPr>
              <w:lastRenderedPageBreak/>
              <w:t>following aspects on standardization and process improvement:</w:t>
            </w:r>
          </w:p>
          <w:p w:rsidR="005A4505" w:rsidRPr="00A71589" w:rsidRDefault="005A4505" w:rsidP="00A71589">
            <w:pPr>
              <w:numPr>
                <w:ilvl w:val="0"/>
                <w:numId w:val="19"/>
              </w:numPr>
              <w:autoSpaceDE w:val="0"/>
              <w:autoSpaceDN w:val="0"/>
              <w:adjustRightInd w:val="0"/>
              <w:rPr>
                <w:rFonts w:ascii="News Gothic MT" w:hAnsi="News Gothic MT"/>
                <w:color w:val="FF0000"/>
                <w:sz w:val="18"/>
                <w:lang w:val="en-GB"/>
              </w:rPr>
            </w:pPr>
            <w:r w:rsidRPr="00A71589">
              <w:rPr>
                <w:rFonts w:ascii="News Gothic MT" w:hAnsi="News Gothic MT"/>
                <w:sz w:val="18"/>
              </w:rPr>
              <w:t>No further Oncology standards would be created without consulting the Standard Outputs and Programming Governance Board.</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All requests for deviating from the standards will have to be submitted to the SR Unit Manager of the clinical program and written justification provided to the Governance Board to get approval. </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Any modification in the existing Standard Programs would have to be approved by the governance.</w:t>
            </w:r>
          </w:p>
          <w:p w:rsidR="005A4505" w:rsidRPr="00A71589"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The governance role will ensure consistency within Oncology and compliance to regulatory.</w:t>
            </w:r>
          </w:p>
          <w:p w:rsidR="005A4505" w:rsidRDefault="005A4505"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The governance role will ensure implementation in </w:t>
            </w:r>
            <w:proofErr w:type="spellStart"/>
            <w:r w:rsidRPr="00A71589">
              <w:rPr>
                <w:rFonts w:ascii="News Gothic MT" w:hAnsi="News Gothic MT"/>
                <w:sz w:val="18"/>
              </w:rPr>
              <w:t>NovDD</w:t>
            </w:r>
            <w:proofErr w:type="spellEnd"/>
            <w:r w:rsidRPr="00A71589">
              <w:rPr>
                <w:rFonts w:ascii="News Gothic MT" w:hAnsi="News Gothic MT"/>
                <w:sz w:val="18"/>
              </w:rPr>
              <w:t xml:space="preserve"> and consistency in NCDS</w:t>
            </w:r>
          </w:p>
          <w:p w:rsidR="005A4505" w:rsidRDefault="005A4505"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rPr>
              <w:t xml:space="preserve">Ensure completion of or inputs to VAPs, RAPs, CSR’s early and on time </w:t>
            </w:r>
          </w:p>
          <w:p w:rsidR="005A4505" w:rsidRDefault="005A4505" w:rsidP="00D372A1">
            <w:pPr>
              <w:autoSpaceDE w:val="0"/>
              <w:autoSpaceDN w:val="0"/>
              <w:adjustRightInd w:val="0"/>
              <w:ind w:left="360"/>
              <w:rPr>
                <w:rFonts w:ascii="News Gothic MT" w:hAnsi="News Gothic MT"/>
                <w:sz w:val="18"/>
              </w:rPr>
            </w:pPr>
          </w:p>
          <w:p w:rsidR="005A4505" w:rsidRDefault="005A4505" w:rsidP="00D372A1">
            <w:pPr>
              <w:autoSpaceDE w:val="0"/>
              <w:autoSpaceDN w:val="0"/>
              <w:adjustRightInd w:val="0"/>
              <w:rPr>
                <w:rFonts w:ascii="News Gothic MT" w:hAnsi="News Gothic MT"/>
                <w:sz w:val="18"/>
              </w:rPr>
            </w:pPr>
            <w:r>
              <w:rPr>
                <w:rFonts w:ascii="News Gothic MT" w:hAnsi="News Gothic MT"/>
                <w:sz w:val="18"/>
              </w:rPr>
              <w:t>Global operational excellence:</w:t>
            </w:r>
          </w:p>
          <w:p w:rsidR="005A4505" w:rsidRPr="00D372A1" w:rsidRDefault="005A4505"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lang w:val="en-GB"/>
              </w:rPr>
              <w:t>Continue support developing a global operating model within CDRR as needed – managers and associates located in Tokyo, HYD, US, Basel, and Japan</w:t>
            </w:r>
          </w:p>
          <w:p w:rsidR="005A4505" w:rsidRPr="00046002"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5A4505" w:rsidRPr="003F053D" w:rsidRDefault="005A4505" w:rsidP="009E0130">
            <w:pPr>
              <w:rPr>
                <w:rFonts w:ascii="News Gothic MT" w:hAnsi="News Gothic MT"/>
                <w:sz w:val="18"/>
                <w:lang w:val="en-GB"/>
              </w:rPr>
            </w:pPr>
            <w:r w:rsidRPr="003F053D">
              <w:rPr>
                <w:rFonts w:ascii="News Gothic MT" w:hAnsi="News Gothic MT"/>
                <w:sz w:val="18"/>
                <w:lang w:val="en-GB"/>
              </w:rPr>
              <w:t xml:space="preserve">Drive Quality </w:t>
            </w:r>
            <w:proofErr w:type="spellStart"/>
            <w:r w:rsidRPr="003F053D">
              <w:rPr>
                <w:rFonts w:ascii="News Gothic MT" w:hAnsi="News Gothic MT"/>
                <w:sz w:val="18"/>
                <w:lang w:val="en-GB"/>
              </w:rPr>
              <w:t>mindset</w:t>
            </w:r>
            <w:proofErr w:type="spellEnd"/>
            <w:r w:rsidRPr="003F053D">
              <w:rPr>
                <w:rFonts w:ascii="News Gothic MT" w:hAnsi="News Gothic MT"/>
                <w:sz w:val="18"/>
                <w:lang w:val="en-GB"/>
              </w:rPr>
              <w:t xml:space="preserve"> and increase compliance across groups within groups in Hyd.</w:t>
            </w:r>
          </w:p>
          <w:p w:rsidR="005A4505" w:rsidRDefault="005A4505" w:rsidP="009E0130">
            <w:pPr>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Pr>
                <w:rFonts w:ascii="News Gothic MT" w:hAnsi="News Gothic MT"/>
                <w:sz w:val="18"/>
                <w:lang w:val="en-GB"/>
              </w:rPr>
              <w:t xml:space="preserve"> </w:t>
            </w:r>
            <w:r w:rsidRPr="003F053D">
              <w:rPr>
                <w:rFonts w:ascii="News Gothic MT" w:hAnsi="News Gothic MT"/>
                <w:sz w:val="18"/>
                <w:lang w:val="en-GB"/>
              </w:rPr>
              <w:t xml:space="preserve">for CDRR and </w:t>
            </w:r>
            <w:r>
              <w:rPr>
                <w:rFonts w:ascii="News Gothic MT" w:hAnsi="News Gothic MT"/>
                <w:sz w:val="18"/>
                <w:lang w:val="en-GB"/>
              </w:rPr>
              <w:t>Bios</w:t>
            </w:r>
            <w:r w:rsidRPr="003F053D">
              <w:rPr>
                <w:rFonts w:ascii="News Gothic MT" w:hAnsi="News Gothic MT"/>
                <w:sz w:val="18"/>
                <w:lang w:val="en-GB"/>
              </w:rPr>
              <w:t>.</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5A4505" w:rsidRDefault="005A4505" w:rsidP="009E0130">
            <w:pPr>
              <w:autoSpaceDE w:val="0"/>
              <w:autoSpaceDN w:val="0"/>
              <w:adjustRightInd w:val="0"/>
              <w:rPr>
                <w:rFonts w:ascii="News Gothic MT" w:hAnsi="News Gothic MT"/>
                <w:sz w:val="18"/>
                <w:lang w:val="en-GB"/>
              </w:rPr>
            </w:pPr>
          </w:p>
          <w:p w:rsidR="005A4505" w:rsidRDefault="005A4505" w:rsidP="001D7893">
            <w:pPr>
              <w:rPr>
                <w:rFonts w:ascii="News Gothic MT" w:hAnsi="News Gothic MT"/>
                <w:sz w:val="18"/>
                <w:lang w:val="en-GB"/>
              </w:rPr>
            </w:pPr>
            <w:r>
              <w:rPr>
                <w:rFonts w:ascii="News Gothic MT" w:hAnsi="News Gothic MT"/>
                <w:sz w:val="18"/>
                <w:lang w:val="en-GB"/>
              </w:rPr>
              <w:t xml:space="preserve">Ensure compliance of QCSP initiative by </w:t>
            </w:r>
            <w:r>
              <w:rPr>
                <w:rFonts w:ascii="News Gothic MT" w:hAnsi="News Gothic MT"/>
                <w:sz w:val="18"/>
                <w:lang w:val="en-GB"/>
              </w:rPr>
              <w:lastRenderedPageBreak/>
              <w:t>ensuring participation</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5A4505" w:rsidRPr="003F053D" w:rsidRDefault="005A4505" w:rsidP="009E0130">
            <w:pPr>
              <w:autoSpaceDE w:val="0"/>
              <w:autoSpaceDN w:val="0"/>
              <w:adjustRightInd w:val="0"/>
              <w:rPr>
                <w:rFonts w:ascii="News Gothic MT" w:hAnsi="News Gothic MT"/>
                <w:sz w:val="18"/>
                <w:lang w:val="en-GB"/>
              </w:rPr>
            </w:pPr>
          </w:p>
          <w:p w:rsidR="005A4505" w:rsidRPr="003F053D" w:rsidRDefault="005A4505"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5A4505" w:rsidRPr="003F053D" w:rsidRDefault="005A4505" w:rsidP="009E0130">
            <w:pPr>
              <w:autoSpaceDE w:val="0"/>
              <w:autoSpaceDN w:val="0"/>
              <w:adjustRightInd w:val="0"/>
              <w:rPr>
                <w:rFonts w:ascii="News Gothic MT" w:hAnsi="News Gothic MT"/>
                <w:sz w:val="18"/>
                <w:lang w:val="en-GB"/>
              </w:rPr>
            </w:pPr>
          </w:p>
          <w:p w:rsidR="005A4505" w:rsidRPr="001D7893" w:rsidRDefault="005A4505" w:rsidP="00D132A6">
            <w:pPr>
              <w:autoSpaceDE w:val="0"/>
              <w:autoSpaceDN w:val="0"/>
              <w:adjustRightInd w:val="0"/>
              <w:rPr>
                <w:rFonts w:ascii="News Gothic MT" w:hAnsi="News Gothic MT"/>
                <w:sz w:val="18"/>
                <w:lang w:val="en-GB"/>
              </w:rPr>
            </w:pPr>
            <w:r w:rsidRPr="003B3D13">
              <w:rPr>
                <w:rFonts w:ascii="News Gothic MT" w:hAnsi="News Gothic MT"/>
                <w:sz w:val="18"/>
                <w:lang w:val="en-GB"/>
              </w:rPr>
              <w:t xml:space="preserve">Expand the training and compliance function in Hyd. Hire, </w:t>
            </w:r>
            <w:proofErr w:type="spellStart"/>
            <w:r w:rsidRPr="003B3D13">
              <w:rPr>
                <w:rFonts w:ascii="News Gothic MT" w:hAnsi="News Gothic MT"/>
                <w:sz w:val="18"/>
                <w:lang w:val="en-GB"/>
              </w:rPr>
              <w:t>onboard</w:t>
            </w:r>
            <w:proofErr w:type="spellEnd"/>
            <w:r w:rsidRPr="003B3D13">
              <w:rPr>
                <w:rFonts w:ascii="News Gothic MT" w:hAnsi="News Gothic MT"/>
                <w:sz w:val="18"/>
                <w:lang w:val="en-GB"/>
              </w:rPr>
              <w:t xml:space="preserve"> additional resource (CDRR), ensure close partnership with global counterparts to support compliance and quality initiatives.  </w:t>
            </w:r>
          </w:p>
        </w:tc>
        <w:tc>
          <w:tcPr>
            <w:tcW w:w="708" w:type="dxa"/>
            <w:gridSpan w:val="2"/>
            <w:tcBorders>
              <w:top w:val="single" w:sz="6" w:space="0" w:color="auto"/>
              <w:bottom w:val="single" w:sz="6" w:space="0" w:color="auto"/>
              <w:right w:val="single" w:sz="6" w:space="0" w:color="auto"/>
            </w:tcBorders>
          </w:tcPr>
          <w:p w:rsidR="005A4505" w:rsidRDefault="005A4505" w:rsidP="0028746E">
            <w:pPr>
              <w:rPr>
                <w:rFonts w:ascii="News Gothic MT" w:hAnsi="News Gothic MT"/>
                <w:sz w:val="18"/>
              </w:rPr>
            </w:pPr>
            <w:r>
              <w:rPr>
                <w:rFonts w:ascii="News Gothic MT" w:hAnsi="News Gothic MT"/>
                <w:sz w:val="18"/>
              </w:rPr>
              <w:lastRenderedPageBreak/>
              <w:t>31-Dec-2013</w:t>
            </w:r>
          </w:p>
          <w:p w:rsidR="005A4505" w:rsidRDefault="005A4505" w:rsidP="0028746E">
            <w:pPr>
              <w:rPr>
                <w:rFonts w:ascii="News Gothic MT" w:hAnsi="News Gothic MT"/>
                <w:sz w:val="18"/>
              </w:rPr>
            </w:pPr>
          </w:p>
          <w:p w:rsidR="005A4505" w:rsidRDefault="005A4505"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5A4505" w:rsidRDefault="005A4505" w:rsidP="00E6326A">
            <w:pPr>
              <w:rPr>
                <w:rFonts w:ascii="News Gothic MT" w:hAnsi="News Gothic MT"/>
                <w:sz w:val="18"/>
              </w:rPr>
            </w:pPr>
            <w:r>
              <w:rPr>
                <w:rFonts w:ascii="News Gothic MT" w:hAnsi="News Gothic MT"/>
                <w:sz w:val="18"/>
              </w:rPr>
              <w:t>20%</w:t>
            </w:r>
          </w:p>
        </w:tc>
        <w:tc>
          <w:tcPr>
            <w:tcW w:w="3261" w:type="dxa"/>
            <w:tcBorders>
              <w:top w:val="single" w:sz="6" w:space="0" w:color="auto"/>
              <w:bottom w:val="single" w:sz="6" w:space="0" w:color="auto"/>
              <w:right w:val="single" w:sz="6" w:space="0" w:color="auto"/>
            </w:tcBorders>
          </w:tcPr>
          <w:p w:rsidR="005A4505" w:rsidRPr="00F42D3D" w:rsidRDefault="005A4505" w:rsidP="00D1306A">
            <w:pPr>
              <w:pStyle w:val="ABTFormular1"/>
              <w:rPr>
                <w:rFonts w:ascii="News Gothic MT" w:hAnsi="News Gothic MT"/>
                <w:sz w:val="18"/>
                <w:szCs w:val="18"/>
                <w:lang w:val="en-GB"/>
              </w:rPr>
            </w:pPr>
            <w:r>
              <w:rPr>
                <w:rFonts w:ascii="News Gothic MT" w:hAnsi="News Gothic MT"/>
                <w:sz w:val="18"/>
                <w:szCs w:val="18"/>
                <w:lang w:val="en-GB"/>
              </w:rPr>
              <w:t>Contributions to the ADVANCE trainings by actively participating and providing inputs to the training material. Providing the associates the opportunity to attend these trainings.</w:t>
            </w:r>
          </w:p>
          <w:p w:rsidR="005A4505" w:rsidRDefault="005A4505" w:rsidP="00D1306A">
            <w:pPr>
              <w:pStyle w:val="ABTFormular1"/>
              <w:rPr>
                <w:rFonts w:ascii="News Gothic MT" w:hAnsi="News Gothic MT"/>
                <w:sz w:val="18"/>
                <w:szCs w:val="18"/>
                <w:lang w:val="en-GB"/>
              </w:rPr>
            </w:pPr>
          </w:p>
          <w:p w:rsidR="005A4505" w:rsidRDefault="005A4505" w:rsidP="00D1306A">
            <w:pPr>
              <w:pStyle w:val="ABTFormular1"/>
              <w:rPr>
                <w:rFonts w:ascii="News Gothic MT" w:hAnsi="News Gothic MT"/>
                <w:sz w:val="18"/>
                <w:szCs w:val="18"/>
                <w:lang w:val="en-GB"/>
              </w:rPr>
            </w:pPr>
            <w:r>
              <w:rPr>
                <w:rFonts w:ascii="News Gothic MT" w:hAnsi="News Gothic MT"/>
                <w:sz w:val="18"/>
                <w:szCs w:val="18"/>
                <w:lang w:val="en-GB"/>
              </w:rPr>
              <w:t>Through various formal and informal team meetings building awareness about the SOPs and BGs related to BDM.</w:t>
            </w:r>
          </w:p>
          <w:p w:rsidR="005A4505" w:rsidRDefault="005A4505" w:rsidP="00D1306A">
            <w:pPr>
              <w:pStyle w:val="ABTFormular1"/>
              <w:rPr>
                <w:rFonts w:ascii="News Gothic MT" w:hAnsi="News Gothic MT"/>
                <w:sz w:val="18"/>
                <w:szCs w:val="18"/>
                <w:lang w:val="en-GB"/>
              </w:rPr>
            </w:pPr>
          </w:p>
          <w:p w:rsidR="005A4505" w:rsidRDefault="005A4505" w:rsidP="00D1306A">
            <w:pPr>
              <w:pStyle w:val="ABTFormular1"/>
              <w:rPr>
                <w:rFonts w:ascii="News Gothic MT" w:hAnsi="News Gothic MT"/>
                <w:sz w:val="18"/>
                <w:szCs w:val="18"/>
                <w:lang w:val="en-GB"/>
              </w:rPr>
            </w:pPr>
            <w:r>
              <w:rPr>
                <w:rFonts w:ascii="News Gothic MT" w:hAnsi="News Gothic MT"/>
                <w:sz w:val="18"/>
                <w:szCs w:val="18"/>
                <w:lang w:val="en-GB"/>
              </w:rPr>
              <w:t xml:space="preserve">Added 10 LSP resources to the team and arranged class room trainings. </w:t>
            </w:r>
            <w:r w:rsidR="00076E23">
              <w:rPr>
                <w:rFonts w:ascii="News Gothic MT" w:hAnsi="News Gothic MT"/>
                <w:sz w:val="18"/>
                <w:szCs w:val="18"/>
                <w:lang w:val="en-GB"/>
              </w:rPr>
              <w:t xml:space="preserve">Played a vital role in coordinating trainings conducted by </w:t>
            </w:r>
            <w:r>
              <w:rPr>
                <w:rFonts w:ascii="News Gothic MT" w:hAnsi="News Gothic MT"/>
                <w:sz w:val="18"/>
                <w:szCs w:val="18"/>
                <w:lang w:val="en-GB"/>
              </w:rPr>
              <w:t>Kumar</w:t>
            </w:r>
            <w:r w:rsidR="00076E23">
              <w:rPr>
                <w:rFonts w:ascii="News Gothic MT" w:hAnsi="News Gothic MT"/>
                <w:sz w:val="18"/>
                <w:szCs w:val="18"/>
                <w:lang w:val="en-GB"/>
              </w:rPr>
              <w:t xml:space="preserve"> and Surender. These resources are live on projects and have helped on NCDS projects from a resource point of view.</w:t>
            </w:r>
            <w:r w:rsidR="00031CAA">
              <w:rPr>
                <w:rFonts w:ascii="News Gothic MT" w:hAnsi="News Gothic MT"/>
                <w:sz w:val="18"/>
                <w:szCs w:val="18"/>
                <w:lang w:val="en-GB"/>
              </w:rPr>
              <w:t xml:space="preserve"> New team structure is put in place by having people aligned by project. Parul manages the resource assignment with Kumar leading the coordination activities. Surender is </w:t>
            </w:r>
            <w:r w:rsidR="00031CAA">
              <w:rPr>
                <w:rFonts w:ascii="News Gothic MT" w:hAnsi="News Gothic MT"/>
                <w:sz w:val="18"/>
                <w:szCs w:val="18"/>
                <w:lang w:val="en-GB"/>
              </w:rPr>
              <w:lastRenderedPageBreak/>
              <w:t>coordinating the trainings and daily activities.</w:t>
            </w:r>
          </w:p>
          <w:p w:rsidR="00076E23" w:rsidRDefault="00076E23" w:rsidP="00D1306A">
            <w:pPr>
              <w:pStyle w:val="ABTFormular1"/>
              <w:rPr>
                <w:rFonts w:ascii="News Gothic MT" w:hAnsi="News Gothic MT"/>
                <w:sz w:val="18"/>
                <w:szCs w:val="18"/>
                <w:lang w:val="en-GB"/>
              </w:rPr>
            </w:pPr>
          </w:p>
          <w:p w:rsidR="005A4505" w:rsidRDefault="00031CAA" w:rsidP="00D1306A">
            <w:pPr>
              <w:pStyle w:val="ABTFormular1"/>
              <w:rPr>
                <w:rFonts w:ascii="News Gothic MT" w:hAnsi="News Gothic MT"/>
                <w:sz w:val="18"/>
                <w:szCs w:val="18"/>
                <w:lang w:val="en-GB"/>
              </w:rPr>
            </w:pPr>
            <w:r>
              <w:rPr>
                <w:rFonts w:ascii="News Gothic MT" w:hAnsi="News Gothic MT"/>
                <w:sz w:val="18"/>
                <w:szCs w:val="18"/>
                <w:lang w:val="en-GB"/>
              </w:rPr>
              <w:t>Contributed in setting up the CDRR OTM meeting here in Hyderabad, working on logistics + the agenda items for the 2 and ½ days of meeting.</w:t>
            </w:r>
          </w:p>
          <w:p w:rsidR="005A4505" w:rsidRDefault="005A4505" w:rsidP="00D1306A">
            <w:pPr>
              <w:pStyle w:val="ABTFormular1"/>
              <w:rPr>
                <w:rFonts w:ascii="News Gothic MT" w:hAnsi="News Gothic MT"/>
                <w:sz w:val="18"/>
                <w:szCs w:val="18"/>
                <w:lang w:val="en-GB"/>
              </w:rPr>
            </w:pPr>
          </w:p>
          <w:p w:rsidR="005A4505" w:rsidRDefault="005A4505" w:rsidP="00D1306A">
            <w:pPr>
              <w:pStyle w:val="ABTFormular1"/>
              <w:rPr>
                <w:rFonts w:ascii="News Gothic MT" w:hAnsi="News Gothic MT"/>
                <w:sz w:val="18"/>
                <w:szCs w:val="18"/>
                <w:lang w:val="en-GB"/>
              </w:rPr>
            </w:pPr>
            <w:r>
              <w:rPr>
                <w:rFonts w:ascii="News Gothic MT" w:hAnsi="News Gothic MT"/>
                <w:sz w:val="18"/>
                <w:szCs w:val="18"/>
                <w:lang w:val="en-GB"/>
              </w:rPr>
              <w:t>Supported development of RECIST macro via DR team, CRT tool via a super user role (</w:t>
            </w:r>
            <w:proofErr w:type="spellStart"/>
            <w:r>
              <w:rPr>
                <w:rFonts w:ascii="News Gothic MT" w:hAnsi="News Gothic MT"/>
                <w:sz w:val="18"/>
                <w:szCs w:val="18"/>
                <w:lang w:val="en-GB"/>
              </w:rPr>
              <w:t>Jayachand</w:t>
            </w:r>
            <w:proofErr w:type="spellEnd"/>
            <w:r>
              <w:rPr>
                <w:rFonts w:ascii="News Gothic MT" w:hAnsi="News Gothic MT"/>
                <w:sz w:val="18"/>
                <w:szCs w:val="18"/>
                <w:lang w:val="en-GB"/>
              </w:rPr>
              <w:t xml:space="preserve">) as well as some teams within CP team using on the real studies. </w:t>
            </w:r>
          </w:p>
          <w:p w:rsidR="005A4505" w:rsidRDefault="005A4505" w:rsidP="00D1306A">
            <w:pPr>
              <w:pStyle w:val="ABTFormular1"/>
              <w:rPr>
                <w:rFonts w:ascii="News Gothic MT" w:hAnsi="News Gothic MT"/>
                <w:sz w:val="18"/>
                <w:szCs w:val="18"/>
                <w:lang w:val="en-GB"/>
              </w:rPr>
            </w:pPr>
          </w:p>
          <w:p w:rsidR="005A4505" w:rsidRDefault="005A4505" w:rsidP="00D1306A">
            <w:pPr>
              <w:pStyle w:val="ABTFormular1"/>
              <w:rPr>
                <w:rFonts w:ascii="News Gothic MT" w:hAnsi="News Gothic MT"/>
                <w:sz w:val="18"/>
                <w:szCs w:val="18"/>
                <w:lang w:val="en-GB"/>
              </w:rPr>
            </w:pPr>
            <w:r>
              <w:rPr>
                <w:rFonts w:ascii="News Gothic MT" w:hAnsi="News Gothic MT"/>
                <w:sz w:val="18"/>
                <w:szCs w:val="18"/>
                <w:lang w:val="en-GB"/>
              </w:rPr>
              <w:t>Supported development of DR reports f</w:t>
            </w:r>
            <w:r w:rsidR="00031CAA">
              <w:rPr>
                <w:rFonts w:ascii="News Gothic MT" w:hAnsi="News Gothic MT"/>
                <w:sz w:val="18"/>
                <w:szCs w:val="18"/>
                <w:lang w:val="en-GB"/>
              </w:rPr>
              <w:t>or NCDS studies through DR team.</w:t>
            </w:r>
          </w:p>
          <w:p w:rsidR="005A4505" w:rsidRDefault="005A4505" w:rsidP="00D1306A">
            <w:pPr>
              <w:pStyle w:val="ABTFormular1"/>
              <w:rPr>
                <w:rFonts w:ascii="News Gothic MT" w:hAnsi="News Gothic MT"/>
                <w:sz w:val="18"/>
                <w:szCs w:val="18"/>
                <w:lang w:val="en-GB"/>
              </w:rPr>
            </w:pPr>
          </w:p>
          <w:p w:rsidR="005A4505" w:rsidRDefault="005A4505" w:rsidP="00D1306A">
            <w:pPr>
              <w:pStyle w:val="ABTFormular1"/>
              <w:rPr>
                <w:rFonts w:ascii="News Gothic MT" w:hAnsi="News Gothic MT"/>
                <w:sz w:val="18"/>
                <w:szCs w:val="18"/>
                <w:lang w:val="en-GB"/>
              </w:rPr>
            </w:pPr>
            <w:r>
              <w:rPr>
                <w:rFonts w:ascii="News Gothic MT" w:hAnsi="News Gothic MT"/>
                <w:sz w:val="18"/>
                <w:szCs w:val="18"/>
                <w:lang w:val="en-GB"/>
              </w:rPr>
              <w:t>The quality of the deliverables has been maintained at the accepted levels across different teams. There have not been instances of CDRR holding up timelines for lack of quality.</w:t>
            </w:r>
          </w:p>
          <w:p w:rsidR="005A4505" w:rsidRDefault="005A4505" w:rsidP="00D1306A">
            <w:pPr>
              <w:pStyle w:val="ABTFormular1"/>
              <w:rPr>
                <w:rFonts w:ascii="News Gothic MT" w:hAnsi="News Gothic MT"/>
                <w:sz w:val="18"/>
                <w:szCs w:val="18"/>
                <w:lang w:val="en-GB"/>
              </w:rPr>
            </w:pPr>
          </w:p>
          <w:p w:rsidR="005A4505" w:rsidRPr="00F42D3D" w:rsidRDefault="005A4505" w:rsidP="00D1306A">
            <w:pPr>
              <w:pStyle w:val="ABTFormular1"/>
              <w:rPr>
                <w:rFonts w:ascii="News Gothic MT" w:hAnsi="News Gothic MT"/>
                <w:sz w:val="18"/>
                <w:szCs w:val="18"/>
                <w:lang w:val="en-GB"/>
              </w:rPr>
            </w:pPr>
            <w:r>
              <w:rPr>
                <w:rFonts w:ascii="News Gothic MT" w:hAnsi="News Gothic MT"/>
                <w:sz w:val="18"/>
                <w:szCs w:val="18"/>
                <w:lang w:val="en-GB"/>
              </w:rPr>
              <w:t>Participated in various global meetings.</w:t>
            </w:r>
          </w:p>
        </w:tc>
        <w:tc>
          <w:tcPr>
            <w:tcW w:w="368" w:type="dxa"/>
            <w:gridSpan w:val="2"/>
            <w:tcBorders>
              <w:top w:val="single" w:sz="6" w:space="0" w:color="auto"/>
              <w:bottom w:val="single" w:sz="6" w:space="0" w:color="auto"/>
              <w:right w:val="single" w:sz="6" w:space="0" w:color="auto"/>
            </w:tcBorders>
          </w:tcPr>
          <w:p w:rsidR="005A4505"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5A4505" w:rsidRPr="002377AB" w:rsidRDefault="005A4505"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5A4505" w:rsidRPr="002377AB" w:rsidRDefault="005A4505" w:rsidP="00E73379">
            <w:pPr>
              <w:pStyle w:val="ABTFormular1"/>
              <w:rPr>
                <w:rFonts w:ascii="Times New Roman" w:hAnsi="Times New Roman"/>
                <w:lang w:val="en-GB"/>
              </w:rPr>
            </w:pPr>
          </w:p>
        </w:tc>
      </w:tr>
      <w:tr w:rsidR="00951CB7" w:rsidRPr="00791B0E">
        <w:tc>
          <w:tcPr>
            <w:tcW w:w="1701" w:type="dxa"/>
            <w:gridSpan w:val="2"/>
            <w:tcBorders>
              <w:top w:val="single" w:sz="6" w:space="0" w:color="auto"/>
              <w:left w:val="single" w:sz="6" w:space="0" w:color="auto"/>
              <w:bottom w:val="single" w:sz="6" w:space="0" w:color="auto"/>
              <w:right w:val="single" w:sz="6" w:space="0" w:color="auto"/>
            </w:tcBorders>
          </w:tcPr>
          <w:p w:rsidR="00951CB7" w:rsidRPr="00693728" w:rsidRDefault="00951CB7"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 xml:space="preserve">People/ org / culture / team </w:t>
            </w:r>
          </w:p>
          <w:p w:rsidR="00951CB7" w:rsidRDefault="00951CB7"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951CB7" w:rsidRPr="00C7038D" w:rsidRDefault="00951CB7"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951CB7" w:rsidRPr="003B3D13" w:rsidRDefault="00951CB7" w:rsidP="00E3174F">
            <w:pPr>
              <w:rPr>
                <w:rFonts w:ascii="News Gothic MT" w:hAnsi="News Gothic MT"/>
                <w:sz w:val="18"/>
              </w:rPr>
            </w:pPr>
            <w:r w:rsidRPr="003B3D13">
              <w:rPr>
                <w:rFonts w:ascii="News Gothic MT" w:hAnsi="News Gothic MT"/>
                <w:sz w:val="18"/>
              </w:rPr>
              <w:t>Hire to plan for Hyd Biometrics.</w:t>
            </w:r>
          </w:p>
          <w:p w:rsidR="00951CB7" w:rsidRPr="003B3D13" w:rsidRDefault="00951CB7"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 xml:space="preserve">Focus on hiring senior staff in CDRR. </w:t>
            </w:r>
          </w:p>
          <w:p w:rsidR="00951CB7" w:rsidRPr="008776A3" w:rsidRDefault="00951CB7"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951CB7" w:rsidRDefault="00951CB7" w:rsidP="00E3174F">
            <w:pPr>
              <w:rPr>
                <w:rFonts w:ascii="News Gothic MT" w:hAnsi="News Gothic MT"/>
                <w:sz w:val="18"/>
                <w:lang w:val="en-GB"/>
              </w:rPr>
            </w:pPr>
          </w:p>
          <w:p w:rsidR="00951CB7" w:rsidRDefault="00951CB7" w:rsidP="00E3174F">
            <w:pPr>
              <w:autoSpaceDE w:val="0"/>
              <w:autoSpaceDN w:val="0"/>
              <w:adjustRightInd w:val="0"/>
              <w:rPr>
                <w:rFonts w:ascii="News Gothic MT" w:hAnsi="News Gothic MT"/>
                <w:sz w:val="18"/>
              </w:rPr>
            </w:pPr>
            <w:r>
              <w:rPr>
                <w:rFonts w:ascii="News Gothic MT" w:hAnsi="News Gothic MT"/>
                <w:sz w:val="18"/>
              </w:rPr>
              <w:t>Participate in 2013</w:t>
            </w:r>
            <w:r w:rsidRPr="00C7038D">
              <w:rPr>
                <w:rFonts w:ascii="News Gothic MT" w:hAnsi="News Gothic MT"/>
                <w:sz w:val="18"/>
              </w:rPr>
              <w:t xml:space="preserve"> Global Employee Survey</w:t>
            </w:r>
            <w:r>
              <w:rPr>
                <w:rFonts w:ascii="News Gothic MT" w:hAnsi="News Gothic MT"/>
                <w:sz w:val="18"/>
              </w:rPr>
              <w:t xml:space="preserve"> </w:t>
            </w:r>
            <w:r w:rsidRPr="00C7038D">
              <w:rPr>
                <w:rFonts w:ascii="News Gothic MT" w:hAnsi="News Gothic MT"/>
                <w:sz w:val="18"/>
              </w:rPr>
              <w:t>(GES)</w:t>
            </w:r>
            <w:r>
              <w:rPr>
                <w:rFonts w:ascii="News Gothic MT" w:hAnsi="News Gothic MT"/>
                <w:sz w:val="18"/>
              </w:rPr>
              <w:t xml:space="preserve"> and encourage the associates to participate. </w:t>
            </w:r>
          </w:p>
          <w:p w:rsidR="00951CB7" w:rsidRDefault="00951CB7" w:rsidP="00E3174F">
            <w:pPr>
              <w:autoSpaceDE w:val="0"/>
              <w:autoSpaceDN w:val="0"/>
              <w:adjustRightInd w:val="0"/>
              <w:rPr>
                <w:rFonts w:ascii="News Gothic MT" w:hAnsi="News Gothic MT"/>
                <w:sz w:val="18"/>
              </w:rPr>
            </w:pPr>
          </w:p>
          <w:p w:rsidR="00951CB7" w:rsidRPr="0086596A" w:rsidRDefault="00951CB7" w:rsidP="00E3174F">
            <w:pPr>
              <w:autoSpaceDE w:val="0"/>
              <w:autoSpaceDN w:val="0"/>
              <w:adjustRightInd w:val="0"/>
              <w:rPr>
                <w:rFonts w:ascii="News Gothic MT" w:hAnsi="News Gothic MT"/>
                <w:sz w:val="18"/>
              </w:rPr>
            </w:pPr>
            <w:r>
              <w:rPr>
                <w:rFonts w:ascii="News Gothic MT" w:hAnsi="News Gothic MT"/>
                <w:sz w:val="18"/>
              </w:rPr>
              <w:t>E</w:t>
            </w:r>
            <w:r w:rsidRPr="0086596A">
              <w:rPr>
                <w:rFonts w:ascii="News Gothic MT" w:hAnsi="News Gothic MT"/>
                <w:sz w:val="18"/>
              </w:rPr>
              <w:t>nsure that all employees have a</w:t>
            </w:r>
            <w:r>
              <w:rPr>
                <w:rFonts w:ascii="News Gothic MT" w:hAnsi="News Gothic MT"/>
                <w:sz w:val="18"/>
              </w:rPr>
              <w:t xml:space="preserve"> d</w:t>
            </w:r>
            <w:r w:rsidRPr="0086596A">
              <w:rPr>
                <w:rFonts w:ascii="News Gothic MT" w:hAnsi="News Gothic MT"/>
                <w:sz w:val="18"/>
              </w:rPr>
              <w:t xml:space="preserve">evelopment plan, do a </w:t>
            </w:r>
            <w:smartTag w:uri="urn:schemas-microsoft-com:office:smarttags" w:element="stockticker">
              <w:r w:rsidRPr="0086596A">
                <w:rPr>
                  <w:rFonts w:ascii="News Gothic MT" w:hAnsi="News Gothic MT"/>
                  <w:sz w:val="18"/>
                </w:rPr>
                <w:t>TMS</w:t>
              </w:r>
            </w:smartTag>
            <w:r w:rsidRPr="0086596A">
              <w:rPr>
                <w:rFonts w:ascii="News Gothic MT" w:hAnsi="News Gothic MT"/>
                <w:sz w:val="18"/>
              </w:rPr>
              <w:t xml:space="preserve">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951CB7" w:rsidRPr="0086596A" w:rsidRDefault="00951CB7" w:rsidP="00E3174F">
            <w:pPr>
              <w:autoSpaceDE w:val="0"/>
              <w:autoSpaceDN w:val="0"/>
              <w:adjustRightInd w:val="0"/>
              <w:rPr>
                <w:rFonts w:ascii="News Gothic MT" w:hAnsi="News Gothic MT"/>
                <w:sz w:val="18"/>
              </w:rPr>
            </w:pPr>
          </w:p>
          <w:p w:rsidR="00951CB7" w:rsidRPr="003B3D13" w:rsidRDefault="00951CB7" w:rsidP="00E3174F">
            <w:pPr>
              <w:autoSpaceDE w:val="0"/>
              <w:autoSpaceDN w:val="0"/>
              <w:adjustRightInd w:val="0"/>
              <w:rPr>
                <w:rFonts w:ascii="News Gothic MT" w:hAnsi="News Gothic MT"/>
                <w:sz w:val="18"/>
              </w:rPr>
            </w:pPr>
            <w:r w:rsidRPr="003B3D13">
              <w:rPr>
                <w:rFonts w:ascii="News Gothic MT" w:hAnsi="News Gothic MT"/>
                <w:sz w:val="18"/>
              </w:rPr>
              <w:t>Strengthen and build Hyd leadership pipeline and skills through targeted development, leadership programs, coaching and mentorship.</w:t>
            </w:r>
          </w:p>
          <w:p w:rsidR="00951CB7" w:rsidRDefault="00951CB7" w:rsidP="00E3174F">
            <w:pPr>
              <w:autoSpaceDE w:val="0"/>
              <w:autoSpaceDN w:val="0"/>
              <w:adjustRightInd w:val="0"/>
              <w:rPr>
                <w:rFonts w:ascii="News Gothic MT" w:hAnsi="News Gothic MT"/>
                <w:sz w:val="18"/>
              </w:rPr>
            </w:pPr>
          </w:p>
          <w:p w:rsidR="00951CB7" w:rsidRDefault="00951CB7" w:rsidP="00E3174F">
            <w:pPr>
              <w:autoSpaceDE w:val="0"/>
              <w:autoSpaceDN w:val="0"/>
              <w:adjustRightInd w:val="0"/>
              <w:rPr>
                <w:rFonts w:ascii="News Gothic MT" w:hAnsi="News Gothic MT"/>
                <w:sz w:val="18"/>
              </w:rPr>
            </w:pPr>
            <w:r>
              <w:rPr>
                <w:rFonts w:ascii="News Gothic MT" w:hAnsi="News Gothic MT"/>
                <w:sz w:val="18"/>
              </w:rPr>
              <w:t>Succession plans in place for managers and key roles by supporting s</w:t>
            </w:r>
            <w:r w:rsidRPr="006D2379">
              <w:rPr>
                <w:rFonts w:ascii="News Gothic MT" w:hAnsi="News Gothic MT"/>
                <w:sz w:val="18"/>
              </w:rPr>
              <w:t>ustainable structure in CDRR Hyderabad</w:t>
            </w:r>
            <w:r>
              <w:rPr>
                <w:rFonts w:ascii="News Gothic MT" w:hAnsi="News Gothic MT"/>
                <w:sz w:val="18"/>
              </w:rPr>
              <w:t>.</w:t>
            </w:r>
          </w:p>
          <w:p w:rsidR="00951CB7" w:rsidRDefault="00951CB7" w:rsidP="00E3174F">
            <w:pPr>
              <w:autoSpaceDE w:val="0"/>
              <w:autoSpaceDN w:val="0"/>
              <w:adjustRightInd w:val="0"/>
              <w:rPr>
                <w:rFonts w:ascii="News Gothic MT" w:hAnsi="News Gothic MT"/>
                <w:sz w:val="18"/>
              </w:rPr>
            </w:pPr>
          </w:p>
          <w:p w:rsidR="00951CB7" w:rsidRPr="003B3D13" w:rsidRDefault="00951CB7" w:rsidP="003B3D13">
            <w:pPr>
              <w:autoSpaceDE w:val="0"/>
              <w:autoSpaceDN w:val="0"/>
              <w:adjustRightInd w:val="0"/>
              <w:rPr>
                <w:rFonts w:ascii="News Gothic MT" w:hAnsi="News Gothic MT"/>
                <w:sz w:val="18"/>
              </w:rPr>
            </w:pPr>
            <w:r w:rsidRPr="00752547">
              <w:rPr>
                <w:rFonts w:ascii="News Gothic MT" w:hAnsi="News Gothic MT"/>
                <w:sz w:val="18"/>
                <w:highlight w:val="yellow"/>
              </w:rPr>
              <w:t xml:space="preserve">Further develop and expand the skills of staff in Biometrics through robust on </w:t>
            </w:r>
            <w:r w:rsidRPr="00752547">
              <w:rPr>
                <w:rFonts w:ascii="News Gothic MT" w:hAnsi="News Gothic MT"/>
                <w:sz w:val="18"/>
                <w:highlight w:val="yellow"/>
              </w:rPr>
              <w:lastRenderedPageBreak/>
              <w:t>boarding (all new associates have an on boarding plan), mentoring, training in accordance with the India 2015 strategy and roadmap for Biometrics.</w:t>
            </w:r>
            <w:r w:rsidRPr="003B3D13">
              <w:rPr>
                <w:rFonts w:ascii="News Gothic MT" w:hAnsi="News Gothic MT"/>
                <w:sz w:val="18"/>
              </w:rPr>
              <w:t xml:space="preserve"> </w:t>
            </w:r>
          </w:p>
          <w:p w:rsidR="00951CB7" w:rsidRDefault="00951CB7" w:rsidP="00E3174F">
            <w:pPr>
              <w:autoSpaceDE w:val="0"/>
              <w:autoSpaceDN w:val="0"/>
              <w:adjustRightInd w:val="0"/>
              <w:rPr>
                <w:rFonts w:ascii="News Gothic MT" w:hAnsi="News Gothic MT"/>
                <w:color w:val="1F497D"/>
                <w:sz w:val="18"/>
              </w:rPr>
            </w:pPr>
          </w:p>
          <w:p w:rsidR="00951CB7" w:rsidRPr="00937B2C" w:rsidRDefault="00951CB7" w:rsidP="00E3174F">
            <w:pPr>
              <w:rPr>
                <w:rFonts w:ascii="News Gothic MT" w:hAnsi="News Gothic MT"/>
                <w:b/>
                <w:sz w:val="18"/>
              </w:rPr>
            </w:pPr>
            <w:r w:rsidRPr="00937B2C">
              <w:rPr>
                <w:rFonts w:ascii="News Gothic MT" w:hAnsi="News Gothic MT"/>
                <w:b/>
                <w:sz w:val="18"/>
              </w:rPr>
              <w:t xml:space="preserve">Retention: </w:t>
            </w:r>
          </w:p>
          <w:p w:rsidR="00951CB7" w:rsidRDefault="00951CB7" w:rsidP="00306F2B">
            <w:pPr>
              <w:autoSpaceDE w:val="0"/>
              <w:autoSpaceDN w:val="0"/>
              <w:adjustRightInd w:val="0"/>
              <w:rPr>
                <w:rFonts w:ascii="News Gothic MT" w:hAnsi="News Gothic MT"/>
                <w:sz w:val="18"/>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p w:rsidR="00951CB7" w:rsidRDefault="00951CB7" w:rsidP="00306F2B">
            <w:pPr>
              <w:autoSpaceDE w:val="0"/>
              <w:autoSpaceDN w:val="0"/>
              <w:adjustRightInd w:val="0"/>
              <w:rPr>
                <w:rFonts w:ascii="News Gothic MT" w:hAnsi="News Gothic MT"/>
                <w:sz w:val="18"/>
              </w:rPr>
            </w:pPr>
          </w:p>
          <w:p w:rsidR="00951CB7" w:rsidRPr="007C2D5B" w:rsidRDefault="00951CB7" w:rsidP="007C2D5B">
            <w:pPr>
              <w:rPr>
                <w:rFonts w:ascii="News Gothic MT" w:hAnsi="News Gothic MT"/>
                <w:b/>
                <w:sz w:val="18"/>
              </w:rPr>
            </w:pPr>
            <w:r w:rsidRPr="007C2D5B">
              <w:rPr>
                <w:rFonts w:ascii="News Gothic MT" w:hAnsi="News Gothic MT"/>
                <w:b/>
                <w:sz w:val="18"/>
              </w:rPr>
              <w:t>Drive Scientific Excellence:</w:t>
            </w:r>
          </w:p>
          <w:p w:rsidR="00951CB7" w:rsidRPr="007C2D5B" w:rsidRDefault="00951CB7" w:rsidP="007C2D5B">
            <w:pPr>
              <w:rPr>
                <w:rFonts w:ascii="News Gothic MT" w:hAnsi="News Gothic MT"/>
                <w:sz w:val="18"/>
              </w:rPr>
            </w:pPr>
            <w:r w:rsidRPr="007C2D5B">
              <w:rPr>
                <w:rFonts w:ascii="News Gothic MT" w:hAnsi="News Gothic MT"/>
                <w:sz w:val="18"/>
              </w:rPr>
              <w:t>CDRR – innovative SAS macros, functions, presentations at SAS conferences</w:t>
            </w:r>
          </w:p>
          <w:p w:rsidR="00951CB7" w:rsidRPr="002377AB" w:rsidRDefault="00951CB7" w:rsidP="007C2D5B">
            <w:pPr>
              <w:autoSpaceDE w:val="0"/>
              <w:autoSpaceDN w:val="0"/>
              <w:adjustRightInd w:val="0"/>
              <w:rPr>
                <w:rFonts w:ascii="Times New Roman" w:hAnsi="Times New Roman"/>
                <w:sz w:val="20"/>
              </w:rPr>
            </w:pPr>
            <w:r w:rsidRPr="007C2D5B">
              <w:rPr>
                <w:rFonts w:ascii="News Gothic MT" w:hAnsi="News Gothic MT"/>
                <w:sz w:val="18"/>
              </w:rPr>
              <w:t>Outside – Scientific Brand building</w:t>
            </w:r>
          </w:p>
        </w:tc>
        <w:tc>
          <w:tcPr>
            <w:tcW w:w="708" w:type="dxa"/>
            <w:gridSpan w:val="2"/>
            <w:tcBorders>
              <w:top w:val="single" w:sz="6" w:space="0" w:color="auto"/>
              <w:bottom w:val="single" w:sz="6" w:space="0" w:color="auto"/>
              <w:right w:val="single" w:sz="6" w:space="0" w:color="auto"/>
            </w:tcBorders>
          </w:tcPr>
          <w:p w:rsidR="00951CB7" w:rsidRDefault="00951CB7" w:rsidP="003F3ECE">
            <w:pPr>
              <w:rPr>
                <w:rFonts w:ascii="News Gothic MT" w:hAnsi="News Gothic MT"/>
                <w:sz w:val="18"/>
              </w:rPr>
            </w:pPr>
            <w:r>
              <w:rPr>
                <w:rFonts w:ascii="News Gothic MT" w:hAnsi="News Gothic MT"/>
                <w:sz w:val="18"/>
              </w:rPr>
              <w:lastRenderedPageBreak/>
              <w:t>31-Dec-2013</w:t>
            </w:r>
          </w:p>
        </w:tc>
        <w:tc>
          <w:tcPr>
            <w:tcW w:w="851" w:type="dxa"/>
            <w:gridSpan w:val="2"/>
            <w:tcBorders>
              <w:top w:val="single" w:sz="6" w:space="0" w:color="auto"/>
              <w:bottom w:val="single" w:sz="6" w:space="0" w:color="auto"/>
              <w:right w:val="single" w:sz="6" w:space="0" w:color="auto"/>
            </w:tcBorders>
          </w:tcPr>
          <w:p w:rsidR="00951CB7" w:rsidRDefault="00951CB7" w:rsidP="0028746E">
            <w:pPr>
              <w:rPr>
                <w:rFonts w:ascii="News Gothic MT" w:hAnsi="News Gothic MT"/>
                <w:sz w:val="18"/>
              </w:rPr>
            </w:pPr>
            <w:r>
              <w:rPr>
                <w:rFonts w:ascii="News Gothic MT" w:hAnsi="News Gothic MT"/>
                <w:sz w:val="18"/>
              </w:rPr>
              <w:t>15%</w:t>
            </w:r>
          </w:p>
        </w:tc>
        <w:tc>
          <w:tcPr>
            <w:tcW w:w="3261" w:type="dxa"/>
            <w:tcBorders>
              <w:top w:val="single" w:sz="6" w:space="0" w:color="auto"/>
              <w:bottom w:val="single" w:sz="6" w:space="0" w:color="auto"/>
              <w:right w:val="single" w:sz="6" w:space="0" w:color="auto"/>
            </w:tcBorders>
          </w:tcPr>
          <w:p w:rsidR="00951CB7" w:rsidRPr="000C222B" w:rsidRDefault="00951CB7" w:rsidP="00D1306A">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Strategic discussions about the possibilities of structure of SPS group, roles within DRP.</w:t>
            </w:r>
          </w:p>
          <w:p w:rsidR="00951CB7" w:rsidRPr="000C222B" w:rsidRDefault="00951CB7" w:rsidP="00D1306A">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 </w:t>
            </w:r>
          </w:p>
          <w:p w:rsidR="00951CB7" w:rsidRPr="000C222B" w:rsidRDefault="00951CB7" w:rsidP="00D1306A">
            <w:pPr>
              <w:pStyle w:val="ABTFormular1"/>
              <w:rPr>
                <w:rFonts w:ascii="News Gothic MT" w:hAnsi="News Gothic MT"/>
                <w:sz w:val="18"/>
                <w:szCs w:val="18"/>
                <w:lang w:val="en-GB"/>
              </w:rPr>
            </w:pPr>
            <w:r w:rsidRPr="000C222B">
              <w:rPr>
                <w:rFonts w:ascii="News Gothic MT" w:hAnsi="News Gothic MT"/>
                <w:sz w:val="18"/>
                <w:szCs w:val="18"/>
                <w:lang w:val="en-GB"/>
              </w:rPr>
              <w:t xml:space="preserve">Active participation in the SPS forum, in knowledge sharing sessions. Supported </w:t>
            </w:r>
            <w:proofErr w:type="spellStart"/>
            <w:r w:rsidRPr="000C222B">
              <w:rPr>
                <w:rFonts w:ascii="News Gothic MT" w:hAnsi="News Gothic MT"/>
                <w:sz w:val="18"/>
                <w:szCs w:val="18"/>
                <w:lang w:val="en-GB"/>
              </w:rPr>
              <w:t>Func.E</w:t>
            </w:r>
            <w:proofErr w:type="spellEnd"/>
            <w:r w:rsidRPr="000C222B">
              <w:rPr>
                <w:rFonts w:ascii="News Gothic MT" w:hAnsi="News Gothic MT"/>
                <w:sz w:val="18"/>
                <w:szCs w:val="18"/>
                <w:lang w:val="en-GB"/>
              </w:rPr>
              <w:t xml:space="preserve"> initiative</w:t>
            </w:r>
          </w:p>
          <w:p w:rsidR="00951CB7" w:rsidRPr="000C222B" w:rsidRDefault="00951CB7" w:rsidP="00D1306A">
            <w:pPr>
              <w:pStyle w:val="ABTFormular1"/>
              <w:rPr>
                <w:rFonts w:ascii="News Gothic MT" w:hAnsi="News Gothic MT"/>
                <w:sz w:val="18"/>
                <w:szCs w:val="18"/>
                <w:lang w:val="en-GB"/>
              </w:rPr>
            </w:pPr>
          </w:p>
          <w:p w:rsidR="00951CB7" w:rsidRPr="000C222B" w:rsidRDefault="00951CB7" w:rsidP="00D1306A">
            <w:pPr>
              <w:pStyle w:val="ABTFormular1"/>
              <w:rPr>
                <w:rFonts w:ascii="News Gothic MT" w:hAnsi="News Gothic MT"/>
                <w:sz w:val="18"/>
                <w:szCs w:val="18"/>
                <w:lang w:val="en-GB"/>
              </w:rPr>
            </w:pPr>
            <w:r w:rsidRPr="000C222B">
              <w:rPr>
                <w:rFonts w:ascii="News Gothic MT" w:hAnsi="News Gothic MT"/>
                <w:sz w:val="18"/>
                <w:szCs w:val="18"/>
                <w:lang w:val="en-GB"/>
              </w:rPr>
              <w:t>Coaching and mentoring is continuously on-going for junior programmers.</w:t>
            </w:r>
          </w:p>
          <w:p w:rsidR="00951CB7" w:rsidRPr="000C222B" w:rsidRDefault="00951CB7" w:rsidP="00D1306A">
            <w:pPr>
              <w:pStyle w:val="ABTFormular1"/>
              <w:rPr>
                <w:rFonts w:ascii="News Gothic MT" w:hAnsi="News Gothic MT"/>
                <w:sz w:val="18"/>
                <w:szCs w:val="18"/>
                <w:lang w:val="en-GB"/>
              </w:rPr>
            </w:pPr>
          </w:p>
          <w:p w:rsidR="00951CB7" w:rsidRDefault="00951CB7" w:rsidP="00D1306A">
            <w:pPr>
              <w:pStyle w:val="ABTFormular1"/>
              <w:rPr>
                <w:rFonts w:ascii="News Gothic MT" w:hAnsi="News Gothic MT"/>
                <w:sz w:val="18"/>
                <w:szCs w:val="18"/>
                <w:lang w:val="en-GB"/>
              </w:rPr>
            </w:pPr>
            <w:r w:rsidRPr="000C222B">
              <w:rPr>
                <w:rFonts w:ascii="News Gothic MT" w:hAnsi="News Gothic MT"/>
                <w:sz w:val="18"/>
                <w:szCs w:val="18"/>
                <w:lang w:val="en-GB"/>
              </w:rPr>
              <w:t>Lead programmer</w:t>
            </w:r>
            <w:r>
              <w:rPr>
                <w:rFonts w:ascii="News Gothic MT" w:hAnsi="News Gothic MT"/>
                <w:sz w:val="18"/>
                <w:szCs w:val="18"/>
                <w:lang w:val="en-GB"/>
              </w:rPr>
              <w:t>, trial programmer roles are made available to people who are showing the required capacity via continuous dialogue with colleagues in Basel and FP.</w:t>
            </w:r>
          </w:p>
          <w:p w:rsidR="00951CB7" w:rsidRDefault="00951CB7" w:rsidP="00D1306A">
            <w:pPr>
              <w:pStyle w:val="ABTFormular1"/>
              <w:rPr>
                <w:rFonts w:ascii="News Gothic MT" w:hAnsi="News Gothic MT"/>
                <w:sz w:val="18"/>
                <w:szCs w:val="18"/>
                <w:lang w:val="en-GB"/>
              </w:rPr>
            </w:pPr>
          </w:p>
          <w:p w:rsidR="00951CB7" w:rsidRDefault="00951CB7" w:rsidP="00D1306A">
            <w:pPr>
              <w:pStyle w:val="ABTFormular1"/>
              <w:rPr>
                <w:rFonts w:ascii="News Gothic MT" w:hAnsi="News Gothic MT"/>
                <w:sz w:val="18"/>
                <w:szCs w:val="18"/>
                <w:lang w:val="en-GB"/>
              </w:rPr>
            </w:pPr>
            <w:r w:rsidRPr="00284270">
              <w:rPr>
                <w:rFonts w:ascii="News Gothic MT" w:hAnsi="News Gothic MT"/>
                <w:sz w:val="18"/>
                <w:szCs w:val="18"/>
                <w:lang w:val="en-GB"/>
              </w:rPr>
              <w:t>Active reading of scientific literature and attempts to write some papers by collaborating with others</w:t>
            </w:r>
          </w:p>
          <w:p w:rsidR="00951CB7" w:rsidRDefault="00951CB7" w:rsidP="00D1306A">
            <w:pPr>
              <w:pStyle w:val="ABTFormular1"/>
              <w:rPr>
                <w:rFonts w:ascii="News Gothic MT" w:hAnsi="News Gothic MT"/>
                <w:sz w:val="18"/>
                <w:szCs w:val="18"/>
                <w:lang w:val="en-GB"/>
              </w:rPr>
            </w:pPr>
          </w:p>
          <w:p w:rsidR="00951CB7" w:rsidRDefault="00951CB7" w:rsidP="00D1306A">
            <w:pPr>
              <w:pStyle w:val="ABTFormular1"/>
              <w:rPr>
                <w:rFonts w:ascii="News Gothic MT" w:hAnsi="News Gothic MT"/>
                <w:sz w:val="18"/>
                <w:szCs w:val="18"/>
                <w:lang w:val="en-GB"/>
              </w:rPr>
            </w:pPr>
            <w:r>
              <w:rPr>
                <w:rFonts w:ascii="News Gothic MT" w:hAnsi="News Gothic MT"/>
                <w:sz w:val="18"/>
                <w:szCs w:val="18"/>
                <w:lang w:val="en-GB"/>
              </w:rPr>
              <w:t xml:space="preserve">Discussions about FIRs, reports prepared for external presentations, </w:t>
            </w:r>
            <w:r>
              <w:rPr>
                <w:rFonts w:ascii="News Gothic MT" w:hAnsi="News Gothic MT"/>
                <w:sz w:val="18"/>
                <w:szCs w:val="18"/>
                <w:lang w:val="en-GB"/>
              </w:rPr>
              <w:lastRenderedPageBreak/>
              <w:t>interpretation of data for programmers, graphical representation, etc. routinely take place in various team meetings to increase the awareness of group.</w:t>
            </w:r>
          </w:p>
          <w:p w:rsidR="006A2B33" w:rsidRDefault="006A2B33" w:rsidP="00D1306A">
            <w:pPr>
              <w:pStyle w:val="ABTFormular1"/>
              <w:rPr>
                <w:rFonts w:ascii="News Gothic MT" w:hAnsi="News Gothic MT"/>
                <w:sz w:val="18"/>
                <w:szCs w:val="18"/>
                <w:lang w:val="en-GB"/>
              </w:rPr>
            </w:pPr>
          </w:p>
          <w:p w:rsidR="006A2B33" w:rsidRPr="000C222B" w:rsidRDefault="006A2B33" w:rsidP="00D1306A">
            <w:pPr>
              <w:pStyle w:val="ABTFormular1"/>
              <w:rPr>
                <w:rFonts w:ascii="News Gothic MT" w:hAnsi="News Gothic MT"/>
                <w:sz w:val="18"/>
                <w:szCs w:val="18"/>
                <w:lang w:val="en-GB"/>
              </w:rPr>
            </w:pPr>
            <w:r>
              <w:rPr>
                <w:rFonts w:ascii="News Gothic MT" w:hAnsi="News Gothic MT"/>
                <w:sz w:val="18"/>
                <w:szCs w:val="18"/>
                <w:lang w:val="en-GB"/>
              </w:rPr>
              <w:t>Presentations in external conferences are continued.</w:t>
            </w:r>
          </w:p>
        </w:tc>
        <w:tc>
          <w:tcPr>
            <w:tcW w:w="368" w:type="dxa"/>
            <w:gridSpan w:val="2"/>
            <w:tcBorders>
              <w:top w:val="single" w:sz="6" w:space="0" w:color="auto"/>
              <w:bottom w:val="single" w:sz="6" w:space="0" w:color="auto"/>
              <w:right w:val="single" w:sz="6" w:space="0" w:color="auto"/>
            </w:tcBorders>
          </w:tcPr>
          <w:p w:rsidR="00951CB7" w:rsidRPr="002377AB" w:rsidRDefault="006142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951CB7" w:rsidRPr="002377AB" w:rsidRDefault="00951CB7"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951CB7" w:rsidRPr="002377AB" w:rsidRDefault="00951CB7" w:rsidP="00E73379">
            <w:pPr>
              <w:pStyle w:val="ABTFormular1"/>
              <w:rPr>
                <w:rFonts w:ascii="Times New Roman" w:hAnsi="Times New Roman"/>
                <w:lang w:val="en-GB"/>
              </w:rPr>
            </w:pPr>
          </w:p>
        </w:tc>
      </w:tr>
      <w:tr w:rsidR="00951CB7" w:rsidRPr="00791B0E" w:rsidTr="00BD3833">
        <w:tc>
          <w:tcPr>
            <w:tcW w:w="1701" w:type="dxa"/>
            <w:gridSpan w:val="2"/>
            <w:tcBorders>
              <w:top w:val="single" w:sz="6" w:space="0" w:color="auto"/>
              <w:left w:val="single" w:sz="6" w:space="0" w:color="auto"/>
              <w:bottom w:val="single" w:sz="6" w:space="0" w:color="auto"/>
              <w:right w:val="single" w:sz="6" w:space="0" w:color="auto"/>
            </w:tcBorders>
          </w:tcPr>
          <w:p w:rsidR="00951CB7" w:rsidRPr="00693728" w:rsidRDefault="00951CB7" w:rsidP="00BD3833">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951CB7" w:rsidRPr="006C4DC3" w:rsidRDefault="00951CB7" w:rsidP="00BD3833">
            <w:pPr>
              <w:rPr>
                <w:rFonts w:ascii="News Gothic MT" w:hAnsi="News Gothic MT"/>
                <w:sz w:val="18"/>
              </w:rPr>
            </w:pPr>
          </w:p>
          <w:p w:rsidR="00951CB7" w:rsidRDefault="00951CB7" w:rsidP="00BD383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951CB7" w:rsidRDefault="00951CB7" w:rsidP="00BD3833">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OGD&amp;GMA of $62</w:t>
            </w:r>
            <w:r w:rsidRPr="002A16FC">
              <w:rPr>
                <w:rFonts w:ascii="News Gothic MT" w:hAnsi="News Gothic MT"/>
                <w:sz w:val="18"/>
              </w:rPr>
              <w:t>M in 201</w:t>
            </w:r>
            <w:r>
              <w:rPr>
                <w:rFonts w:ascii="News Gothic MT" w:hAnsi="News Gothic MT"/>
                <w:sz w:val="18"/>
              </w:rPr>
              <w:t>3.</w:t>
            </w:r>
          </w:p>
          <w:p w:rsidR="00951CB7" w:rsidRDefault="00951CB7" w:rsidP="00BD3833">
            <w:pPr>
              <w:autoSpaceDE w:val="0"/>
              <w:autoSpaceDN w:val="0"/>
              <w:adjustRightInd w:val="0"/>
              <w:rPr>
                <w:rFonts w:ascii="News Gothic MT" w:hAnsi="News Gothic MT"/>
                <w:sz w:val="18"/>
                <w:highlight w:val="yellow"/>
              </w:rPr>
            </w:pPr>
          </w:p>
          <w:p w:rsidR="00951CB7" w:rsidRDefault="00951CB7" w:rsidP="00BD3833">
            <w:pPr>
              <w:autoSpaceDE w:val="0"/>
              <w:autoSpaceDN w:val="0"/>
              <w:adjustRightInd w:val="0"/>
              <w:rPr>
                <w:rFonts w:ascii="News Gothic MT" w:hAnsi="News Gothic MT"/>
                <w:sz w:val="18"/>
              </w:rPr>
            </w:pPr>
            <w:r w:rsidRPr="003F3ECE">
              <w:rPr>
                <w:rFonts w:ascii="News Gothic MT" w:hAnsi="News Gothic MT"/>
                <w:sz w:val="18"/>
              </w:rPr>
              <w:t>Support the global outsourcing strategy for CDRR (DR programming group</w:t>
            </w:r>
            <w:r>
              <w:rPr>
                <w:rFonts w:ascii="News Gothic MT" w:hAnsi="News Gothic MT"/>
                <w:sz w:val="18"/>
              </w:rPr>
              <w:t>, LSH group</w:t>
            </w:r>
            <w:r w:rsidRPr="003F3ECE">
              <w:rPr>
                <w:rFonts w:ascii="News Gothic MT" w:hAnsi="News Gothic MT"/>
                <w:sz w:val="18"/>
              </w:rPr>
              <w:t>)</w:t>
            </w:r>
          </w:p>
          <w:p w:rsidR="00951CB7" w:rsidRDefault="00951CB7" w:rsidP="00BD3833">
            <w:pPr>
              <w:autoSpaceDE w:val="0"/>
              <w:autoSpaceDN w:val="0"/>
              <w:adjustRightInd w:val="0"/>
              <w:rPr>
                <w:rFonts w:ascii="News Gothic MT" w:hAnsi="News Gothic MT"/>
                <w:sz w:val="18"/>
              </w:rPr>
            </w:pPr>
          </w:p>
          <w:p w:rsidR="00951CB7" w:rsidRPr="00414E87" w:rsidRDefault="00951CB7" w:rsidP="00BD3833">
            <w:pPr>
              <w:autoSpaceDE w:val="0"/>
              <w:autoSpaceDN w:val="0"/>
              <w:adjustRightInd w:val="0"/>
              <w:rPr>
                <w:rFonts w:ascii="News Gothic MT" w:hAnsi="News Gothic MT"/>
                <w:sz w:val="18"/>
              </w:rPr>
            </w:pPr>
            <w:r>
              <w:rPr>
                <w:rFonts w:ascii="News Gothic MT" w:hAnsi="News Gothic MT"/>
                <w:sz w:val="18"/>
              </w:rPr>
              <w:t>Support i</w:t>
            </w:r>
            <w:r w:rsidRPr="002A16FC">
              <w:rPr>
                <w:rFonts w:ascii="News Gothic MT" w:hAnsi="News Gothic MT"/>
                <w:sz w:val="18"/>
              </w:rPr>
              <w:t>mplement</w:t>
            </w:r>
            <w:r>
              <w:rPr>
                <w:rFonts w:ascii="News Gothic MT" w:hAnsi="News Gothic MT"/>
                <w:sz w:val="18"/>
              </w:rPr>
              <w:t>ation and track Biometrics</w:t>
            </w:r>
            <w:r w:rsidRPr="002A16FC">
              <w:rPr>
                <w:rFonts w:ascii="News Gothic MT" w:hAnsi="News Gothic MT"/>
                <w:sz w:val="18"/>
              </w:rPr>
              <w:t xml:space="preserve"> productivity</w:t>
            </w:r>
            <w:r>
              <w:rPr>
                <w:rFonts w:ascii="News Gothic MT" w:hAnsi="News Gothic MT"/>
                <w:sz w:val="18"/>
              </w:rPr>
              <w:t>,</w:t>
            </w:r>
            <w:r w:rsidRPr="002A16FC">
              <w:rPr>
                <w:rFonts w:ascii="News Gothic MT" w:hAnsi="News Gothic MT"/>
                <w:sz w:val="18"/>
              </w:rPr>
              <w:t xml:space="preserve"> KPI</w:t>
            </w:r>
            <w:r>
              <w:rPr>
                <w:rFonts w:ascii="News Gothic MT" w:hAnsi="News Gothic MT"/>
                <w:sz w:val="18"/>
              </w:rPr>
              <w:t xml:space="preserve"> </w:t>
            </w:r>
            <w:r w:rsidRPr="002A16FC">
              <w:rPr>
                <w:rFonts w:ascii="News Gothic MT" w:hAnsi="News Gothic MT"/>
                <w:sz w:val="18"/>
              </w:rPr>
              <w:t>Metrics</w:t>
            </w:r>
            <w:r>
              <w:rPr>
                <w:rFonts w:ascii="News Gothic MT" w:hAnsi="News Gothic MT"/>
                <w:sz w:val="18"/>
              </w:rPr>
              <w:t xml:space="preserve"> and address improvement areas for teams based in Hyderabad. </w:t>
            </w:r>
          </w:p>
        </w:tc>
        <w:tc>
          <w:tcPr>
            <w:tcW w:w="708" w:type="dxa"/>
            <w:gridSpan w:val="2"/>
            <w:tcBorders>
              <w:top w:val="single" w:sz="6" w:space="0" w:color="auto"/>
              <w:bottom w:val="single" w:sz="6" w:space="0" w:color="auto"/>
              <w:right w:val="single" w:sz="6" w:space="0" w:color="auto"/>
            </w:tcBorders>
          </w:tcPr>
          <w:p w:rsidR="00951CB7" w:rsidRDefault="00951CB7" w:rsidP="00BD3833">
            <w:pPr>
              <w:rPr>
                <w:rFonts w:ascii="News Gothic MT" w:hAnsi="News Gothic MT"/>
                <w:sz w:val="18"/>
              </w:rPr>
            </w:pPr>
            <w:r>
              <w:rPr>
                <w:rFonts w:ascii="News Gothic MT" w:hAnsi="News Gothic MT"/>
                <w:sz w:val="18"/>
              </w:rPr>
              <w:t>31-Dec-2013</w:t>
            </w:r>
          </w:p>
        </w:tc>
        <w:tc>
          <w:tcPr>
            <w:tcW w:w="851" w:type="dxa"/>
            <w:gridSpan w:val="2"/>
            <w:tcBorders>
              <w:top w:val="single" w:sz="6" w:space="0" w:color="auto"/>
              <w:bottom w:val="single" w:sz="6" w:space="0" w:color="auto"/>
              <w:right w:val="single" w:sz="6" w:space="0" w:color="auto"/>
            </w:tcBorders>
          </w:tcPr>
          <w:p w:rsidR="00951CB7" w:rsidRDefault="00951CB7" w:rsidP="00BD3833">
            <w:pPr>
              <w:rPr>
                <w:rFonts w:ascii="News Gothic MT" w:hAnsi="News Gothic MT"/>
                <w:sz w:val="18"/>
              </w:rPr>
            </w:pPr>
            <w:r>
              <w:rPr>
                <w:rFonts w:ascii="News Gothic MT" w:hAnsi="News Gothic MT"/>
                <w:sz w:val="18"/>
              </w:rPr>
              <w:t>5%</w:t>
            </w:r>
          </w:p>
        </w:tc>
        <w:tc>
          <w:tcPr>
            <w:tcW w:w="3261" w:type="dxa"/>
            <w:tcBorders>
              <w:top w:val="single" w:sz="6" w:space="0" w:color="auto"/>
              <w:bottom w:val="single" w:sz="6" w:space="0" w:color="auto"/>
              <w:right w:val="single" w:sz="6" w:space="0" w:color="auto"/>
            </w:tcBorders>
          </w:tcPr>
          <w:p w:rsidR="00951CB7" w:rsidRDefault="00951CB7" w:rsidP="00951CB7">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 and actual work getting delivered via FSP programmers.</w:t>
            </w:r>
          </w:p>
          <w:p w:rsidR="00B55818" w:rsidRDefault="00B55818" w:rsidP="00951CB7">
            <w:pPr>
              <w:autoSpaceDE w:val="0"/>
              <w:autoSpaceDN w:val="0"/>
              <w:adjustRightInd w:val="0"/>
              <w:rPr>
                <w:rFonts w:ascii="News Gothic MT" w:hAnsi="News Gothic MT"/>
                <w:sz w:val="18"/>
                <w:szCs w:val="18"/>
                <w:lang w:val="en-GB"/>
              </w:rPr>
            </w:pPr>
          </w:p>
          <w:p w:rsidR="00B55818" w:rsidRPr="00951CB7" w:rsidRDefault="00B55818" w:rsidP="00951CB7">
            <w:pPr>
              <w:autoSpaceDE w:val="0"/>
              <w:autoSpaceDN w:val="0"/>
              <w:adjustRightInd w:val="0"/>
              <w:rPr>
                <w:rFonts w:ascii="News Gothic MT" w:hAnsi="News Gothic MT"/>
                <w:sz w:val="18"/>
                <w:szCs w:val="18"/>
                <w:lang w:val="en-GB"/>
              </w:rPr>
            </w:pPr>
            <w:r>
              <w:rPr>
                <w:rFonts w:ascii="News Gothic MT" w:hAnsi="News Gothic MT"/>
                <w:sz w:val="18"/>
                <w:szCs w:val="18"/>
                <w:lang w:val="en-GB"/>
              </w:rPr>
              <w:t>Metrics creation is an area, which has not been worked on till now.</w:t>
            </w:r>
          </w:p>
        </w:tc>
        <w:tc>
          <w:tcPr>
            <w:tcW w:w="368" w:type="dxa"/>
            <w:gridSpan w:val="2"/>
            <w:tcBorders>
              <w:top w:val="single" w:sz="6" w:space="0" w:color="auto"/>
              <w:bottom w:val="single" w:sz="6" w:space="0" w:color="auto"/>
            </w:tcBorders>
          </w:tcPr>
          <w:p w:rsidR="00951CB7" w:rsidRPr="002377AB" w:rsidRDefault="00614213" w:rsidP="00BD3833">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left w:val="single" w:sz="6" w:space="0" w:color="auto"/>
              <w:bottom w:val="single" w:sz="6" w:space="0" w:color="auto"/>
              <w:right w:val="single" w:sz="6" w:space="0" w:color="auto"/>
            </w:tcBorders>
          </w:tcPr>
          <w:p w:rsidR="00951CB7" w:rsidRPr="002377AB" w:rsidRDefault="00951CB7" w:rsidP="00BD3833">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951CB7" w:rsidRPr="002377AB" w:rsidRDefault="00951CB7" w:rsidP="00BD3833">
            <w:pPr>
              <w:pStyle w:val="ABTFormular1"/>
              <w:rPr>
                <w:rFonts w:ascii="Times New Roman" w:hAnsi="Times New Roman"/>
                <w:lang w:val="en-GB"/>
              </w:rPr>
            </w:pPr>
          </w:p>
        </w:tc>
      </w:tr>
    </w:tbl>
    <w:p w:rsidR="005B45DF" w:rsidRDefault="005B45DF">
      <w:bookmarkStart w:id="9" w:name="Objective_5"/>
      <w:bookmarkStart w:id="10" w:name="Objective_7"/>
      <w:bookmarkEnd w:id="9"/>
      <w:bookmarkEnd w:id="10"/>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w:t>
            </w:r>
            <w:r w:rsidRPr="00614213">
              <w:rPr>
                <w:sz w:val="18"/>
                <w:szCs w:val="18"/>
                <w:highlight w:val="yellow"/>
                <w:lang w:val="en-GB"/>
              </w:rPr>
              <w:t>2</w:t>
            </w:r>
            <w:r w:rsidRPr="00614213">
              <w:rPr>
                <w:sz w:val="18"/>
                <w:szCs w:val="18"/>
                <w:highlight w:val="yellow"/>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BF2D12">
              <w:rPr>
                <w:sz w:val="27"/>
                <w:szCs w:val="27"/>
                <w:lang w:val="en-GB"/>
              </w:rPr>
              <w:t>3</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1" w:name="AssociateName3"/>
            <w:bookmarkEnd w:id="11"/>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295A62">
            <w:pPr>
              <w:numPr>
                <w:ilvl w:val="0"/>
                <w:numId w:val="19"/>
              </w:numPr>
              <w:rPr>
                <w:rFonts w:ascii="News Gothic MT" w:hAnsi="News Gothic MT"/>
                <w:sz w:val="16"/>
                <w:szCs w:val="16"/>
              </w:rPr>
            </w:pPr>
            <w:r>
              <w:rPr>
                <w:rFonts w:ascii="News Gothic MT" w:hAnsi="News Gothic MT"/>
                <w:sz w:val="16"/>
                <w:szCs w:val="16"/>
              </w:rPr>
              <w:t>The team has done a great job in meeting the timelines with good quality. There has not been any instance where there was any delay due to our inability to deliver on time.</w:t>
            </w:r>
          </w:p>
          <w:p w:rsidR="00637169" w:rsidRDefault="00637169" w:rsidP="00D1306A">
            <w:pPr>
              <w:rPr>
                <w:rFonts w:ascii="News Gothic MT" w:hAnsi="News Gothic MT"/>
                <w:sz w:val="16"/>
                <w:szCs w:val="16"/>
              </w:rPr>
            </w:pPr>
          </w:p>
          <w:p w:rsidR="00295A62" w:rsidRDefault="00295A62" w:rsidP="00295A62">
            <w:pPr>
              <w:numPr>
                <w:ilvl w:val="0"/>
                <w:numId w:val="19"/>
              </w:numPr>
              <w:rPr>
                <w:rFonts w:ascii="News Gothic MT" w:hAnsi="News Gothic MT"/>
                <w:sz w:val="16"/>
                <w:szCs w:val="16"/>
              </w:rPr>
            </w:pPr>
            <w:r>
              <w:rPr>
                <w:rFonts w:ascii="News Gothic MT" w:hAnsi="News Gothic MT"/>
                <w:sz w:val="16"/>
                <w:szCs w:val="16"/>
              </w:rPr>
              <w:t>In case of LSH and DRP, we are seeing improved performance as the year progresses.</w:t>
            </w:r>
          </w:p>
          <w:p w:rsidR="00295A62" w:rsidRDefault="00295A62" w:rsidP="00D1306A">
            <w:pPr>
              <w:rPr>
                <w:rFonts w:ascii="News Gothic MT" w:hAnsi="News Gothic MT"/>
                <w:sz w:val="16"/>
                <w:szCs w:val="16"/>
              </w:rPr>
            </w:pPr>
          </w:p>
          <w:p w:rsidR="00637169" w:rsidRDefault="00637169" w:rsidP="00D1306A">
            <w:pPr>
              <w:numPr>
                <w:ilvl w:val="0"/>
                <w:numId w:val="19"/>
              </w:numPr>
              <w:rPr>
                <w:rFonts w:ascii="News Gothic MT" w:hAnsi="News Gothic MT"/>
                <w:sz w:val="16"/>
                <w:szCs w:val="16"/>
              </w:rPr>
            </w:pPr>
            <w:r>
              <w:rPr>
                <w:rFonts w:ascii="News Gothic MT" w:hAnsi="News Gothic MT"/>
                <w:sz w:val="16"/>
                <w:szCs w:val="16"/>
              </w:rPr>
              <w:t>The day to day activities on projects have been managed by associates themselves, which is heading in the right direction with respect to the development of the group.</w:t>
            </w:r>
            <w:r w:rsidR="00295A62">
              <w:rPr>
                <w:rFonts w:ascii="News Gothic MT" w:hAnsi="News Gothic MT"/>
                <w:sz w:val="16"/>
                <w:szCs w:val="16"/>
              </w:rPr>
              <w:t xml:space="preserve"> DR group still needs more thinking power to move ahead strategically and lack resources do not help at all in managing the time.</w:t>
            </w:r>
          </w:p>
          <w:p w:rsidR="00295A62" w:rsidRDefault="00295A62" w:rsidP="00295A62">
            <w:pPr>
              <w:pStyle w:val="ListParagraph"/>
              <w:rPr>
                <w:rFonts w:ascii="News Gothic MT" w:hAnsi="News Gothic MT"/>
                <w:sz w:val="16"/>
                <w:szCs w:val="16"/>
              </w:rPr>
            </w:pPr>
          </w:p>
          <w:p w:rsidR="00295A62" w:rsidRPr="00295A62" w:rsidRDefault="00295A62" w:rsidP="00D1306A">
            <w:pPr>
              <w:numPr>
                <w:ilvl w:val="0"/>
                <w:numId w:val="19"/>
              </w:numPr>
              <w:rPr>
                <w:rFonts w:ascii="News Gothic MT" w:hAnsi="News Gothic MT"/>
                <w:sz w:val="16"/>
                <w:szCs w:val="16"/>
              </w:rPr>
            </w:pPr>
            <w:r>
              <w:rPr>
                <w:rFonts w:ascii="News Gothic MT" w:hAnsi="News Gothic MT"/>
                <w:sz w:val="16"/>
                <w:szCs w:val="16"/>
              </w:rPr>
              <w:t>LSH group is getting stable now, but we are still facing problems due to changes in the data standards which affects our ability to deliver consistently</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lastRenderedPageBreak/>
              <w:t>Customer/Quality Focus</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Along with me all the associates have taken on themselves to think about the big picture and translating it into better quality and customer focus.</w:t>
            </w:r>
          </w:p>
          <w:p w:rsidR="00637169" w:rsidRDefault="00452F91" w:rsidP="00452F91">
            <w:pPr>
              <w:numPr>
                <w:ilvl w:val="0"/>
                <w:numId w:val="19"/>
              </w:numPr>
              <w:rPr>
                <w:rFonts w:ascii="News Gothic MT" w:hAnsi="News Gothic MT"/>
                <w:sz w:val="16"/>
                <w:szCs w:val="16"/>
              </w:rPr>
            </w:pPr>
            <w:r>
              <w:rPr>
                <w:rFonts w:ascii="News Gothic MT" w:hAnsi="News Gothic MT"/>
                <w:sz w:val="16"/>
                <w:szCs w:val="16"/>
              </w:rPr>
              <w:t>This sort of an attitude is still lacking within some of the DRP associates. Some of them have not been exposed to SR type of a job profile and may not understand the details of what to look at while thinking about quality</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On DRP patient profiles, we have given a lot of comments to improve the overall quality of the deliverables. Similarly RAP reviews for various deliverables in TKI.</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637169" w:rsidRDefault="00637169" w:rsidP="00452F91">
            <w:pPr>
              <w:numPr>
                <w:ilvl w:val="0"/>
                <w:numId w:val="19"/>
              </w:numPr>
              <w:rPr>
                <w:rFonts w:ascii="News Gothic MT" w:hAnsi="News Gothic MT"/>
                <w:sz w:val="16"/>
                <w:szCs w:val="16"/>
              </w:rPr>
            </w:pPr>
            <w:r>
              <w:rPr>
                <w:rFonts w:ascii="News Gothic MT" w:hAnsi="News Gothic MT"/>
                <w:sz w:val="16"/>
                <w:szCs w:val="16"/>
              </w:rPr>
              <w:t>Solutions provided for re-organizing the DR group, 3d view for Biometrics development as per roadmap. Inputs into various walk-through related presentations.</w:t>
            </w:r>
          </w:p>
          <w:p w:rsidR="00452F91" w:rsidRPr="00791B0E" w:rsidRDefault="00452F91" w:rsidP="00452F91">
            <w:pPr>
              <w:numPr>
                <w:ilvl w:val="0"/>
                <w:numId w:val="19"/>
              </w:numPr>
              <w:rPr>
                <w:rFonts w:ascii="News Gothic MT" w:hAnsi="News Gothic MT"/>
                <w:sz w:val="16"/>
                <w:szCs w:val="16"/>
              </w:rPr>
            </w:pPr>
            <w:r>
              <w:rPr>
                <w:rFonts w:ascii="News Gothic MT" w:hAnsi="News Gothic MT"/>
                <w:sz w:val="16"/>
                <w:szCs w:val="16"/>
              </w:rPr>
              <w:t>This is an area could be a development area for most of the DRP and LSH associates, a lot of times we are delivering what is needed but are not thinking about problems at hand. Need more thinking to help the whole team to generate more ideas.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Competent</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With increasing exposure to people management, I have developed ways to manage people.</w:t>
            </w:r>
          </w:p>
          <w:p w:rsidR="00637169" w:rsidRDefault="00637169" w:rsidP="00452F91">
            <w:pPr>
              <w:numPr>
                <w:ilvl w:val="0"/>
                <w:numId w:val="19"/>
              </w:numPr>
              <w:rPr>
                <w:rFonts w:ascii="News Gothic MT" w:hAnsi="News Gothic MT"/>
                <w:sz w:val="16"/>
                <w:szCs w:val="16"/>
              </w:rPr>
            </w:pPr>
            <w:r>
              <w:rPr>
                <w:rFonts w:ascii="News Gothic MT" w:hAnsi="News Gothic MT"/>
                <w:sz w:val="16"/>
                <w:szCs w:val="16"/>
              </w:rPr>
              <w:t xml:space="preserve">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Pr>
                <w:rFonts w:ascii="News Gothic MT" w:hAnsi="News Gothic MT"/>
                <w:sz w:val="16"/>
                <w:szCs w:val="16"/>
              </w:rPr>
              <w:t xml:space="preserve"> Whenever there are questions which are unsolved, there are multiple solutions proposed.</w:t>
            </w:r>
          </w:p>
          <w:p w:rsidR="00452F91" w:rsidRPr="00791B0E" w:rsidRDefault="00452F91" w:rsidP="00452F91">
            <w:pPr>
              <w:numPr>
                <w:ilvl w:val="0"/>
                <w:numId w:val="19"/>
              </w:numPr>
              <w:rPr>
                <w:rFonts w:ascii="News Gothic MT" w:hAnsi="News Gothic MT"/>
                <w:sz w:val="16"/>
                <w:szCs w:val="16"/>
              </w:rPr>
            </w:pPr>
            <w:r>
              <w:rPr>
                <w:rFonts w:ascii="News Gothic MT" w:hAnsi="News Gothic MT"/>
                <w:sz w:val="16"/>
                <w:szCs w:val="16"/>
              </w:rPr>
              <w:t>This will continue to be an area for development for 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lastRenderedPageBreak/>
              <w:t>Leadership</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sidRPr="000305C7">
              <w:rPr>
                <w:rFonts w:ascii="News Gothic MT" w:hAnsi="News Gothic MT"/>
                <w:sz w:val="16"/>
                <w:szCs w:val="16"/>
              </w:rPr>
              <w:t>I think I have improved as a leader over the year</w:t>
            </w:r>
            <w:r>
              <w:rPr>
                <w:rFonts w:ascii="News Gothic MT" w:hAnsi="News Gothic MT"/>
                <w:sz w:val="16"/>
                <w:szCs w:val="16"/>
              </w:rPr>
              <w:t>s</w:t>
            </w:r>
            <w:r w:rsidRPr="000305C7">
              <w:rPr>
                <w:rFonts w:ascii="News Gothic MT" w:hAnsi="News Gothic MT"/>
                <w:sz w:val="16"/>
                <w:szCs w:val="16"/>
              </w:rPr>
              <w:t xml:space="preserve">. I am more comfortable in leading a team and guiding the team as a leader. </w:t>
            </w:r>
          </w:p>
          <w:p w:rsidR="00637169" w:rsidRDefault="00637169" w:rsidP="00452F91">
            <w:pPr>
              <w:numPr>
                <w:ilvl w:val="0"/>
                <w:numId w:val="19"/>
              </w:numPr>
              <w:rPr>
                <w:rFonts w:ascii="News Gothic MT" w:hAnsi="News Gothic MT"/>
                <w:sz w:val="16"/>
                <w:szCs w:val="16"/>
              </w:rPr>
            </w:pPr>
            <w:r w:rsidRPr="000305C7">
              <w:rPr>
                <w:rFonts w:ascii="News Gothic MT" w:hAnsi="News Gothic MT"/>
                <w:sz w:val="16"/>
                <w:szCs w:val="16"/>
              </w:rPr>
              <w:t>I think I am guiding the team towards the right direction to take on more complex tasks.</w:t>
            </w:r>
          </w:p>
          <w:p w:rsidR="00637169" w:rsidRPr="00791B0E" w:rsidRDefault="00452F91" w:rsidP="00452F91">
            <w:pPr>
              <w:numPr>
                <w:ilvl w:val="0"/>
                <w:numId w:val="19"/>
              </w:numPr>
              <w:rPr>
                <w:rFonts w:ascii="News Gothic MT" w:hAnsi="News Gothic MT"/>
                <w:sz w:val="16"/>
                <w:szCs w:val="16"/>
              </w:rPr>
            </w:pPr>
            <w:r>
              <w:rPr>
                <w:rFonts w:ascii="News Gothic MT" w:hAnsi="News Gothic MT"/>
                <w:sz w:val="16"/>
                <w:szCs w:val="16"/>
              </w:rPr>
              <w:t>Leading a team globally is new to me but I am taking steps in the right direction by continuously talking to other seniors.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have kept myself away from day to day activities at each project level. I have given that responsibility to each individual to take necessary decisions with continuous support. In return the team has responded very well.</w:t>
            </w:r>
          </w:p>
          <w:p w:rsidR="00637169" w:rsidRPr="00791B0E" w:rsidRDefault="00637169" w:rsidP="00452F91">
            <w:pPr>
              <w:numPr>
                <w:ilvl w:val="0"/>
                <w:numId w:val="19"/>
              </w:numPr>
              <w:rPr>
                <w:rFonts w:ascii="News Gothic MT" w:hAnsi="News Gothic MT"/>
                <w:sz w:val="16"/>
                <w:szCs w:val="16"/>
              </w:rPr>
            </w:pPr>
            <w:r w:rsidRPr="00F50B4F">
              <w:rPr>
                <w:rFonts w:ascii="News Gothic MT" w:hAnsi="News Gothic MT"/>
                <w:sz w:val="16"/>
                <w:szCs w:val="16"/>
              </w:rPr>
              <w:t>I have given my team the required amount of responsibility to handle their project and have made them accountable for the same.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Empowerment/Accountability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am committed to developing associates further to take on more responsibilities.</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 xml:space="preserve">This year, I have given more responsibilities to the senior programmers within the team to develop the junior associates. OTM team </w:t>
            </w:r>
            <w:r w:rsidR="00452F91">
              <w:rPr>
                <w:rFonts w:ascii="News Gothic MT" w:hAnsi="News Gothic MT"/>
                <w:sz w:val="16"/>
                <w:szCs w:val="16"/>
              </w:rPr>
              <w:t>is functioning well under Murali and Priya</w:t>
            </w:r>
            <w:r>
              <w:rPr>
                <w:rFonts w:ascii="News Gothic MT" w:hAnsi="News Gothic MT"/>
                <w:sz w:val="16"/>
                <w:szCs w:val="16"/>
              </w:rPr>
              <w:t>.</w:t>
            </w:r>
            <w:r w:rsidR="00452F91">
              <w:rPr>
                <w:rFonts w:ascii="News Gothic MT" w:hAnsi="News Gothic MT"/>
                <w:sz w:val="16"/>
                <w:szCs w:val="16"/>
              </w:rPr>
              <w:t xml:space="preserve"> </w:t>
            </w:r>
            <w:r>
              <w:rPr>
                <w:rFonts w:ascii="News Gothic MT" w:hAnsi="News Gothic MT"/>
                <w:sz w:val="16"/>
                <w:szCs w:val="16"/>
              </w:rPr>
              <w:t>Shiva has done a good job with FSPs on DR group.</w:t>
            </w:r>
            <w:r w:rsidR="00452F91">
              <w:rPr>
                <w:rFonts w:ascii="News Gothic MT" w:hAnsi="News Gothic MT"/>
                <w:sz w:val="16"/>
                <w:szCs w:val="16"/>
              </w:rPr>
              <w:t xml:space="preserve"> </w:t>
            </w:r>
            <w:proofErr w:type="spellStart"/>
            <w:r w:rsidR="00452F91">
              <w:rPr>
                <w:rFonts w:ascii="News Gothic MT" w:hAnsi="News Gothic MT"/>
                <w:sz w:val="16"/>
                <w:szCs w:val="16"/>
              </w:rPr>
              <w:t>Satya</w:t>
            </w:r>
            <w:proofErr w:type="spellEnd"/>
            <w:r w:rsidR="00452F91">
              <w:rPr>
                <w:rFonts w:ascii="News Gothic MT" w:hAnsi="News Gothic MT"/>
                <w:sz w:val="16"/>
                <w:szCs w:val="16"/>
              </w:rPr>
              <w:t xml:space="preserve"> has really shown improvements in taking more responsibility in the jreview project on programming side with me.</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Commitment/Self-discipline</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I am committed to developing associates and developing teams with new structure further to take on more responsibilities.</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pStyle w:val="Heading2"/>
              <w:rPr>
                <w:szCs w:val="18"/>
              </w:rPr>
            </w:pPr>
            <w:r w:rsidRPr="006D58D2">
              <w:rPr>
                <w:szCs w:val="18"/>
              </w:rPr>
              <w:t>Mutual Respect/Candor/Trust/Integrity/Loyalty</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637169" w:rsidRPr="006D58D2" w:rsidRDefault="00637169"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637169" w:rsidRDefault="00637169" w:rsidP="00452F91">
            <w:pPr>
              <w:numPr>
                <w:ilvl w:val="0"/>
                <w:numId w:val="19"/>
              </w:numPr>
              <w:rPr>
                <w:rFonts w:ascii="News Gothic MT" w:hAnsi="News Gothic MT"/>
                <w:sz w:val="16"/>
                <w:szCs w:val="16"/>
              </w:rPr>
            </w:pPr>
            <w:r>
              <w:rPr>
                <w:rFonts w:ascii="News Gothic MT" w:hAnsi="News Gothic MT"/>
                <w:sz w:val="16"/>
                <w:szCs w:val="16"/>
              </w:rPr>
              <w:t>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p w:rsidR="00637169" w:rsidRPr="00791B0E" w:rsidRDefault="00637169" w:rsidP="00452F91">
            <w:pPr>
              <w:numPr>
                <w:ilvl w:val="0"/>
                <w:numId w:val="19"/>
              </w:numPr>
              <w:rPr>
                <w:rFonts w:ascii="News Gothic MT" w:hAnsi="News Gothic MT"/>
                <w:sz w:val="16"/>
                <w:szCs w:val="16"/>
              </w:rPr>
            </w:pPr>
            <w:r>
              <w:rPr>
                <w:rFonts w:ascii="News Gothic MT" w:hAnsi="News Gothic MT"/>
                <w:sz w:val="16"/>
                <w:szCs w:val="16"/>
              </w:rPr>
              <w:t>One of the examples could be related to the reality check on the DR group</w:t>
            </w:r>
            <w:r w:rsidR="00452F91">
              <w:rPr>
                <w:rFonts w:ascii="News Gothic MT" w:hAnsi="News Gothic MT"/>
                <w:sz w:val="16"/>
                <w:szCs w:val="16"/>
              </w:rPr>
              <w:t xml:space="preserve"> and LSH group. To my mind, how we are set-up as a group is faulty. At least the DRP group should be more aligned with the rest of the programming teams across different </w:t>
            </w:r>
            <w:proofErr w:type="spellStart"/>
            <w:r w:rsidR="00452F91">
              <w:rPr>
                <w:rFonts w:ascii="News Gothic MT" w:hAnsi="News Gothic MT"/>
                <w:sz w:val="16"/>
                <w:szCs w:val="16"/>
              </w:rPr>
              <w:t>proejcts</w:t>
            </w:r>
            <w:proofErr w:type="spellEnd"/>
            <w:r w:rsidR="00452F91">
              <w:rPr>
                <w:rFonts w:ascii="News Gothic MT" w:hAnsi="News Gothic MT"/>
                <w:sz w:val="16"/>
                <w:szCs w:val="16"/>
              </w:rPr>
              <w:t>.</w:t>
            </w:r>
            <w:r>
              <w:rPr>
                <w:rFonts w:ascii="News Gothic MT" w:hAnsi="News Gothic MT"/>
                <w:sz w:val="16"/>
                <w:szCs w:val="16"/>
              </w:rPr>
              <w:t xml:space="preserve"> </w:t>
            </w:r>
          </w:p>
        </w:tc>
        <w:tc>
          <w:tcPr>
            <w:tcW w:w="709" w:type="dxa"/>
            <w:gridSpan w:val="2"/>
            <w:tcBorders>
              <w:top w:val="single" w:sz="6" w:space="0" w:color="auto"/>
              <w:left w:val="single" w:sz="6" w:space="0" w:color="auto"/>
              <w:bottom w:val="single" w:sz="6" w:space="0" w:color="auto"/>
              <w:right w:val="single" w:sz="6" w:space="0" w:color="auto"/>
            </w:tcBorders>
          </w:tcPr>
          <w:p w:rsidR="00637169" w:rsidRPr="00791B0E" w:rsidRDefault="00637169" w:rsidP="00BD14E3">
            <w:pPr>
              <w:spacing w:before="120"/>
              <w:jc w:val="center"/>
              <w:rPr>
                <w:rFonts w:ascii="News Gothic MT" w:hAnsi="News Gothic MT"/>
                <w:sz w:val="16"/>
                <w:szCs w:val="16"/>
              </w:rPr>
            </w:pPr>
          </w:p>
        </w:tc>
        <w:tc>
          <w:tcPr>
            <w:tcW w:w="3969" w:type="dxa"/>
            <w:tcBorders>
              <w:top w:val="single" w:sz="6" w:space="0" w:color="auto"/>
              <w:left w:val="single" w:sz="6" w:space="0" w:color="auto"/>
              <w:right w:val="single" w:sz="6" w:space="0" w:color="auto"/>
            </w:tcBorders>
          </w:tcPr>
          <w:p w:rsidR="00637169" w:rsidRPr="00791B0E" w:rsidRDefault="00637169" w:rsidP="00BD14E3">
            <w:pPr>
              <w:rPr>
                <w:rFonts w:ascii="News Gothic MT" w:hAnsi="News Gothic MT"/>
                <w:sz w:val="16"/>
                <w:szCs w:val="16"/>
              </w:rPr>
            </w:pPr>
          </w:p>
        </w:tc>
      </w:tr>
      <w:tr w:rsidR="00637169" w:rsidRPr="00791B0E">
        <w:trPr>
          <w:cantSplit/>
          <w:trHeight w:hRule="exact" w:val="200"/>
          <w:jc w:val="center"/>
        </w:trPr>
        <w:tc>
          <w:tcPr>
            <w:tcW w:w="4678" w:type="dxa"/>
            <w:gridSpan w:val="2"/>
            <w:tcBorders>
              <w:top w:val="single" w:sz="6" w:space="0" w:color="auto"/>
            </w:tcBorders>
            <w:vAlign w:val="bottom"/>
          </w:tcPr>
          <w:p w:rsidR="00637169" w:rsidRPr="00791B0E" w:rsidRDefault="00637169" w:rsidP="00924541">
            <w:pPr>
              <w:rPr>
                <w:rFonts w:ascii="News Gothic MT" w:hAnsi="News Gothic MT"/>
                <w:sz w:val="16"/>
                <w:szCs w:val="16"/>
              </w:rPr>
            </w:pPr>
          </w:p>
        </w:tc>
        <w:tc>
          <w:tcPr>
            <w:tcW w:w="709" w:type="dxa"/>
            <w:vAlign w:val="bottom"/>
          </w:tcPr>
          <w:p w:rsidR="00637169" w:rsidRPr="00791B0E" w:rsidRDefault="00637169" w:rsidP="00BD14E3">
            <w:pPr>
              <w:jc w:val="center"/>
              <w:rPr>
                <w:rFonts w:ascii="News Gothic MT" w:hAnsi="News Gothic MT"/>
                <w:sz w:val="16"/>
                <w:szCs w:val="16"/>
              </w:rPr>
            </w:pPr>
          </w:p>
        </w:tc>
        <w:tc>
          <w:tcPr>
            <w:tcW w:w="3827" w:type="dxa"/>
            <w:gridSpan w:val="2"/>
            <w:vAlign w:val="bottom"/>
          </w:tcPr>
          <w:p w:rsidR="00637169" w:rsidRPr="00791B0E" w:rsidRDefault="00637169" w:rsidP="00AB7F63">
            <w:pPr>
              <w:rPr>
                <w:rFonts w:ascii="News Gothic MT" w:hAnsi="News Gothic MT"/>
                <w:sz w:val="16"/>
                <w:szCs w:val="16"/>
              </w:rPr>
            </w:pPr>
          </w:p>
        </w:tc>
        <w:tc>
          <w:tcPr>
            <w:tcW w:w="709" w:type="dxa"/>
            <w:gridSpan w:val="2"/>
          </w:tcPr>
          <w:p w:rsidR="00637169" w:rsidRPr="00791B0E" w:rsidRDefault="00637169" w:rsidP="00BD14E3">
            <w:pPr>
              <w:jc w:val="center"/>
              <w:rPr>
                <w:rFonts w:ascii="News Gothic MT" w:hAnsi="News Gothic MT"/>
                <w:sz w:val="16"/>
                <w:szCs w:val="16"/>
              </w:rPr>
            </w:pPr>
          </w:p>
        </w:tc>
        <w:tc>
          <w:tcPr>
            <w:tcW w:w="3969" w:type="dxa"/>
            <w:tcBorders>
              <w:top w:val="single" w:sz="6" w:space="0" w:color="auto"/>
            </w:tcBorders>
            <w:vAlign w:val="center"/>
          </w:tcPr>
          <w:p w:rsidR="00637169" w:rsidRPr="00791B0E" w:rsidRDefault="00637169" w:rsidP="00BD14E3">
            <w:pPr>
              <w:jc w:val="center"/>
              <w:rPr>
                <w:rFonts w:ascii="News Gothic MT" w:hAnsi="News Gothic MT"/>
                <w:sz w:val="16"/>
                <w:szCs w:val="16"/>
              </w:rPr>
            </w:pPr>
          </w:p>
        </w:tc>
      </w:tr>
      <w:tr w:rsidR="00637169" w:rsidRPr="00791B0E">
        <w:trPr>
          <w:cantSplit/>
          <w:trHeight w:hRule="exact" w:val="500"/>
          <w:jc w:val="center"/>
        </w:trPr>
        <w:tc>
          <w:tcPr>
            <w:tcW w:w="4678" w:type="dxa"/>
            <w:gridSpan w:val="2"/>
            <w:vAlign w:val="center"/>
          </w:tcPr>
          <w:p w:rsidR="00637169" w:rsidRPr="00791B0E" w:rsidRDefault="00637169" w:rsidP="00BD14E3">
            <w:pPr>
              <w:rPr>
                <w:rFonts w:ascii="News Gothic MT" w:hAnsi="News Gothic MT"/>
                <w:sz w:val="16"/>
                <w:szCs w:val="16"/>
              </w:rPr>
            </w:pPr>
            <w:r w:rsidRPr="00791B0E">
              <w:rPr>
                <w:rFonts w:ascii="News Gothic MT" w:hAnsi="News Gothic MT"/>
                <w:b/>
                <w:sz w:val="16"/>
                <w:szCs w:val="16"/>
              </w:rPr>
              <w:lastRenderedPageBreak/>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637169" w:rsidRPr="00791B0E" w:rsidRDefault="00614213"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vAlign w:val="center"/>
          </w:tcPr>
          <w:p w:rsidR="00637169" w:rsidRPr="00791B0E" w:rsidRDefault="00637169" w:rsidP="00BD14E3">
            <w:pPr>
              <w:rPr>
                <w:rFonts w:ascii="News Gothic MT" w:hAnsi="News Gothic MT"/>
                <w:b/>
                <w:sz w:val="16"/>
                <w:szCs w:val="16"/>
              </w:rPr>
            </w:pPr>
            <w:r w:rsidRPr="00791B0E">
              <w:rPr>
                <w:rFonts w:ascii="News Gothic MT" w:hAnsi="News Gothic MT"/>
                <w:b/>
                <w:sz w:val="16"/>
                <w:szCs w:val="16"/>
              </w:rPr>
              <w:t xml:space="preserve">Overall </w:t>
            </w:r>
            <w:proofErr w:type="spellStart"/>
            <w:r w:rsidRPr="00791B0E">
              <w:rPr>
                <w:rFonts w:ascii="News Gothic MT" w:hAnsi="News Gothic MT"/>
                <w:b/>
                <w:sz w:val="16"/>
                <w:szCs w:val="16"/>
              </w:rPr>
              <w:t>Self Appraisal</w:t>
            </w:r>
            <w:proofErr w:type="spellEnd"/>
            <w:r w:rsidRPr="00791B0E">
              <w:rPr>
                <w:rFonts w:ascii="News Gothic MT" w:hAnsi="News Gothic MT"/>
                <w:b/>
                <w:sz w:val="16"/>
                <w:szCs w:val="16"/>
              </w:rPr>
              <w:t xml:space="preserve">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637169" w:rsidRPr="00791B0E" w:rsidRDefault="00637169" w:rsidP="00BD14E3">
            <w:pPr>
              <w:spacing w:before="120"/>
              <w:jc w:val="center"/>
              <w:rPr>
                <w:rFonts w:ascii="News Gothic MT" w:hAnsi="News Gothic MT"/>
                <w:sz w:val="16"/>
                <w:szCs w:val="16"/>
              </w:rPr>
            </w:pPr>
          </w:p>
        </w:tc>
        <w:tc>
          <w:tcPr>
            <w:tcW w:w="3969" w:type="dxa"/>
            <w:tcBorders>
              <w:left w:val="nil"/>
            </w:tcBorders>
            <w:vAlign w:val="center"/>
          </w:tcPr>
          <w:p w:rsidR="00637169" w:rsidRPr="00791B0E" w:rsidRDefault="00637169"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Makes new connection work by seeing relationships between seemingly 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lastRenderedPageBreak/>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 xml:space="preserve">Sets clear performance targets and a </w:t>
            </w:r>
            <w:proofErr w:type="spellStart"/>
            <w:r>
              <w:rPr>
                <w:rFonts w:ascii="Arial" w:hAnsi="Arial"/>
                <w:snapToGrid w:val="0"/>
                <w:sz w:val="20"/>
              </w:rPr>
              <w:t>well defined</w:t>
            </w:r>
            <w:proofErr w:type="spellEnd"/>
            <w:r>
              <w:rPr>
                <w:rFonts w:ascii="Arial" w:hAnsi="Arial"/>
                <w:snapToGrid w:val="0"/>
                <w:sz w:val="20"/>
              </w:rPr>
              <w:t xml:space="preserve">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Is 100% committed to achieve agreed-upon targets (strives to achieve the "slightly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 xml:space="preserve">Commits to honesty/truth in every facet of behavior and demonstrates ethical </w:t>
            </w:r>
            <w:r>
              <w:rPr>
                <w:rFonts w:ascii="Arial" w:hAnsi="Arial"/>
                <w:snapToGrid w:val="0"/>
                <w:sz w:val="20"/>
              </w:rPr>
              <w:lastRenderedPageBreak/>
              <w:t>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BF2D12">
              <w:rPr>
                <w:sz w:val="27"/>
                <w:szCs w:val="27"/>
                <w:lang w:val="en-GB"/>
              </w:rPr>
              <w:t>3</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BF2D12">
            <w:pPr>
              <w:pStyle w:val="ABTFormular1"/>
              <w:rPr>
                <w:rFonts w:ascii="Times New Roman" w:hAnsi="Times New Roman"/>
                <w:lang w:val="en-GB"/>
              </w:rPr>
            </w:pPr>
            <w:bookmarkStart w:id="12" w:name="AssociateName4"/>
            <w:bookmarkEnd w:id="12"/>
            <w:r>
              <w:rPr>
                <w:rFonts w:ascii="Times New Roman" w:hAnsi="Times New Roman"/>
                <w:lang w:val="en-GB"/>
              </w:rPr>
              <w:t>Andy Chopra</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BF2D12">
            <w:pPr>
              <w:pStyle w:val="ABTFormular1"/>
              <w:rPr>
                <w:rFonts w:ascii="Times New Roman" w:hAnsi="Times New Roman"/>
                <w:lang w:val="en-GB"/>
              </w:rPr>
            </w:pPr>
            <w:r>
              <w:rPr>
                <w:rFonts w:ascii="Times New Roman" w:hAnsi="Times New Roman"/>
                <w:lang w:val="en-GB"/>
              </w:rPr>
              <w:t>CDRR Unit head, US CDRR site head</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0960F5">
            <w:pPr>
              <w:pStyle w:val="A2UTFormular1"/>
              <w:jc w:val="center"/>
              <w:rPr>
                <w:rFonts w:ascii="News Gothic MT" w:hAnsi="News Gothic MT"/>
                <w:smallCaps/>
                <w:sz w:val="15"/>
                <w:szCs w:val="15"/>
                <w:lang w:val="en-GB"/>
              </w:rPr>
            </w:pPr>
            <w:r>
              <w:rPr>
                <w:rFonts w:ascii="News Gothic MT" w:hAnsi="News Gothic MT"/>
                <w:smallCaps/>
                <w:noProof/>
                <w:sz w:val="15"/>
                <w:szCs w:val="15"/>
              </w:rPr>
              <w:pict>
                <v:shapetype id="_x0000_t202" coordsize="21600,21600" o:spt="202" path="m,l,21600r21600,l21600,xe">
                  <v:stroke joinstyle="miter"/>
                  <v:path gradientshapeok="t" o:connecttype="rect"/>
                </v:shapetype>
                <v:shape id="_x0000_s1026" type="#_x0000_t202" style="position:absolute;left:0;text-align:left;margin-left:-83.15pt;margin-top:87.55pt;width:183.25pt;height:14.4pt;rotation:-90;z-index:1" o:allowincell="f" stroked="f">
                  <v:textbox style="layout-flow:vertical;mso-layout-flow-alt:bottom-to-top">
                    <w:txbxContent>
                      <w:p w:rsidR="009127CB" w:rsidRPr="00791B0E" w:rsidRDefault="009127CB">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BF2D12">
              <w:rPr>
                <w:sz w:val="27"/>
                <w:szCs w:val="27"/>
                <w:lang w:val="en-GB"/>
              </w:rPr>
              <w:t>3</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BF2D12">
            <w:pPr>
              <w:pStyle w:val="ABTFormular1"/>
              <w:rPr>
                <w:rFonts w:ascii="Times New Roman" w:hAnsi="Times New Roman"/>
                <w:lang w:val="en-GB"/>
              </w:rPr>
            </w:pPr>
            <w:bookmarkStart w:id="13" w:name="AssociateName5"/>
            <w:bookmarkEnd w:id="13"/>
            <w:r>
              <w:rPr>
                <w:rFonts w:ascii="Times New Roman" w:hAnsi="Times New Roman"/>
                <w:lang w:val="en-GB"/>
              </w:rPr>
              <w:t>Mahesh Iyer</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rsidP="00BF2D12">
            <w:pPr>
              <w:pStyle w:val="ABTFormular1"/>
              <w:rPr>
                <w:sz w:val="18"/>
                <w:szCs w:val="18"/>
                <w:lang w:val="en-GB"/>
              </w:rPr>
            </w:pPr>
            <w:r w:rsidRPr="005C4A2C">
              <w:rPr>
                <w:rFonts w:ascii="Times New Roman" w:hAnsi="Times New Roman"/>
                <w:lang w:val="en-GB"/>
              </w:rPr>
              <w:t xml:space="preserve">Head:  </w:t>
            </w:r>
            <w:r w:rsidR="00BF2D12">
              <w:rPr>
                <w:rFonts w:ascii="Times New Roman" w:hAnsi="Times New Roman"/>
                <w:lang w:val="en-GB"/>
              </w:rPr>
              <w:t>Biometrics,</w:t>
            </w:r>
            <w:r w:rsidRPr="005C4A2C">
              <w:rPr>
                <w:rFonts w:ascii="Times New Roman" w:hAnsi="Times New Roman"/>
                <w:lang w:val="en-GB"/>
              </w:rPr>
              <w:t xml:space="preserve">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0960F5">
      <w:pPr>
        <w:pStyle w:val="A2UTFormular1"/>
        <w:spacing w:line="200" w:lineRule="exact"/>
        <w:rPr>
          <w:rFonts w:ascii="Sabon" w:hAnsi="Sabon"/>
          <w:sz w:val="15"/>
          <w:szCs w:val="15"/>
          <w:lang w:val="en-GB"/>
        </w:rPr>
      </w:pPr>
      <w:r>
        <w:rPr>
          <w:rFonts w:ascii="News Gothic MT" w:hAnsi="News Gothic MT"/>
          <w:smallCaps/>
          <w:noProof/>
          <w:sz w:val="15"/>
          <w:szCs w:val="15"/>
        </w:rPr>
        <w:pict>
          <v:shape id="_x0000_s1027" type="#_x0000_t202" style="position:absolute;margin-left:-83.15pt;margin-top:99.8pt;width:183.25pt;height:14.4pt;rotation:-90;z-index:2" o:allowincell="f" stroked="f">
            <v:textbox style="layout-flow:vertical;mso-layout-flow-alt:bottom-to-top">
              <w:txbxContent>
                <w:p w:rsidR="009127CB" w:rsidRPr="00791B0E" w:rsidRDefault="009127CB">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bookmarkStart w:id="14" w:name="_GoBack"/>
      <w:bookmarkEnd w:id="14"/>
    </w:p>
    <w:p w:rsidR="00CC51C9"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CC51C9" w:rsidSect="009E578D">
      <w:headerReference w:type="even" r:id="rId15"/>
      <w:headerReference w:type="default" r:id="rId16"/>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0F5" w:rsidRDefault="000960F5">
      <w:r>
        <w:separator/>
      </w:r>
    </w:p>
  </w:endnote>
  <w:endnote w:type="continuationSeparator" w:id="0">
    <w:p w:rsidR="000960F5" w:rsidRDefault="0009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altName w:val="Franklin Gothic Medium"/>
    <w:panose1 w:val="00000000000000000000"/>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0F5" w:rsidRDefault="000960F5">
      <w:r>
        <w:separator/>
      </w:r>
    </w:p>
  </w:footnote>
  <w:footnote w:type="continuationSeparator" w:id="0">
    <w:p w:rsidR="000960F5" w:rsidRDefault="00096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jc w:val="right"/>
      <w:rPr>
        <w:rFonts w:ascii="Sabon" w:hAnsi="Sabon"/>
        <w:sz w:val="15"/>
        <w:szCs w:val="15"/>
      </w:rPr>
    </w:pPr>
    <w:r w:rsidRPr="00791B0E">
      <w:rPr>
        <w:rFonts w:ascii="Sabon" w:hAnsi="Sabon"/>
        <w:sz w:val="15"/>
        <w:szCs w:val="15"/>
      </w:rPr>
      <w:t>Confidential</w:t>
    </w:r>
  </w:p>
  <w:p w:rsidR="009127CB" w:rsidRPr="00791B0E" w:rsidRDefault="000960F5">
    <w:pPr>
      <w:pStyle w:val="Header"/>
      <w:tabs>
        <w:tab w:val="clear" w:pos="9072"/>
        <w:tab w:val="right" w:pos="8505"/>
      </w:tabs>
      <w:rPr>
        <w:sz w:val="22"/>
        <w:szCs w:val="22"/>
      </w:rPr>
    </w:pPr>
    <w:r>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23.25pt" fillcolor="window">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9127CB" w:rsidRPr="00791B0E" w:rsidRDefault="00614213">
    <w:pPr>
      <w:pStyle w:val="Header"/>
      <w:tabs>
        <w:tab w:val="clear" w:pos="9072"/>
        <w:tab w:val="right" w:pos="8505"/>
      </w:tabs>
      <w:rPr>
        <w:sz w:val="22"/>
        <w:szCs w:val="22"/>
      </w:rPr>
    </w:pPr>
    <w:r>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75pt;height:23.25pt">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9127CB" w:rsidRPr="00791B0E" w:rsidRDefault="00614213">
    <w:pPr>
      <w:pStyle w:val="Header"/>
      <w:rPr>
        <w:sz w:val="22"/>
        <w:szCs w:val="22"/>
      </w:rPr>
    </w:pPr>
    <w:r>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1.75pt;height:23.25pt">
          <v:imagedata r:id="rId1" o:titl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jc w:val="right"/>
      <w:rPr>
        <w:sz w:val="15"/>
        <w:szCs w:val="15"/>
      </w:rPr>
    </w:pPr>
    <w:r w:rsidRPr="00791B0E">
      <w:rPr>
        <w:rFonts w:ascii="Sabon" w:hAnsi="Sabon"/>
        <w:sz w:val="15"/>
        <w:szCs w:val="15"/>
      </w:rPr>
      <w:t>Confidential</w:t>
    </w:r>
  </w:p>
  <w:p w:rsidR="009127CB" w:rsidRPr="00791B0E" w:rsidRDefault="00614213">
    <w:pPr>
      <w:pStyle w:val="2UT"/>
      <w:tabs>
        <w:tab w:val="clear" w:pos="170"/>
        <w:tab w:val="clear" w:pos="340"/>
        <w:tab w:val="clear" w:pos="510"/>
      </w:tabs>
      <w:spacing w:line="240" w:lineRule="auto"/>
      <w:rPr>
        <w:rFonts w:ascii="Times" w:hAnsi="Times"/>
        <w:sz w:val="18"/>
        <w:szCs w:val="18"/>
      </w:rPr>
    </w:pPr>
    <w:r>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1.75pt;height:23.25pt" fillcolor="window">
          <v:imagedata r:id="rId1" o:titl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9127CB" w:rsidRPr="00791B0E" w:rsidRDefault="00614213">
    <w:pPr>
      <w:pStyle w:val="Header"/>
      <w:tabs>
        <w:tab w:val="clear" w:pos="9072"/>
        <w:tab w:val="right" w:pos="8505"/>
      </w:tabs>
      <w:rPr>
        <w:sz w:val="22"/>
        <w:szCs w:val="22"/>
      </w:rPr>
    </w:pPr>
    <w:r>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1.75pt;height:23.25pt">
          <v:imagedata r:id="rId1" o:titl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9127CB" w:rsidRPr="00791B0E" w:rsidRDefault="00614213">
    <w:pPr>
      <w:pStyle w:val="Header"/>
      <w:rPr>
        <w:sz w:val="22"/>
        <w:szCs w:val="22"/>
      </w:rPr>
    </w:pPr>
    <w:r>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1.75pt;height:23.25pt">
          <v:imagedata r:id="rId1" o:titl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jc w:val="right"/>
      <w:rPr>
        <w:sz w:val="22"/>
        <w:szCs w:val="22"/>
      </w:rPr>
    </w:pPr>
    <w:r w:rsidRPr="00791B0E">
      <w:rPr>
        <w:sz w:val="15"/>
        <w:szCs w:val="15"/>
      </w:rPr>
      <w:t>Confidential</w:t>
    </w:r>
  </w:p>
  <w:p w:rsidR="009127CB" w:rsidRPr="00791B0E" w:rsidRDefault="00614213">
    <w:pPr>
      <w:pStyle w:val="Header"/>
      <w:rPr>
        <w:rFonts w:ascii="News Gothic MT" w:hAnsi="News Gothic MT"/>
        <w:sz w:val="18"/>
        <w:szCs w:val="18"/>
      </w:rPr>
    </w:pPr>
    <w:r>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1.75pt;height:23.25pt" fillcolor="window">
          <v:imagedata r:id="rId1" o:title=""/>
        </v:shape>
      </w:pict>
    </w:r>
  </w:p>
  <w:p w:rsidR="009127CB" w:rsidRPr="00791B0E" w:rsidRDefault="009127CB">
    <w:pPr>
      <w:pStyle w:val="1HT"/>
      <w:jc w:val="right"/>
      <w:rPr>
        <w:sz w:val="27"/>
        <w:szCs w:val="27"/>
      </w:rPr>
    </w:pPr>
  </w:p>
  <w:p w:rsidR="009127CB" w:rsidRPr="00791B0E" w:rsidRDefault="009127CB">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9127CB" w:rsidRPr="00791B0E" w:rsidRDefault="00614213">
    <w:pPr>
      <w:pStyle w:val="Header"/>
      <w:rPr>
        <w:sz w:val="22"/>
        <w:szCs w:val="22"/>
      </w:rPr>
    </w:pPr>
    <w:r>
      <w:rPr>
        <w:rFonts w:ascii="News Gothic MT" w:hAnsi="News Gothic MT"/>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1.75pt;height:23.25pt">
          <v:imagedata r:id="rId1" o:titl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7CB" w:rsidRPr="00791B0E" w:rsidRDefault="009127CB">
    <w:pPr>
      <w:jc w:val="right"/>
      <w:rPr>
        <w:sz w:val="22"/>
        <w:szCs w:val="22"/>
      </w:rPr>
    </w:pPr>
    <w:r w:rsidRPr="00791B0E">
      <w:rPr>
        <w:sz w:val="15"/>
        <w:szCs w:val="15"/>
      </w:rPr>
      <w:t>Confidential</w:t>
    </w:r>
  </w:p>
  <w:p w:rsidR="009127CB" w:rsidRPr="00791B0E" w:rsidRDefault="00614213">
    <w:pPr>
      <w:pStyle w:val="Header"/>
      <w:rPr>
        <w:rFonts w:ascii="News Gothic MT" w:hAnsi="News Gothic MT"/>
        <w:sz w:val="18"/>
        <w:szCs w:val="18"/>
      </w:rPr>
    </w:pPr>
    <w:r>
      <w:rPr>
        <w:rFonts w:ascii="News Gothic MT" w:hAnsi="News Gothic MT"/>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1.75pt;height:23.25pt" fillcolor="window">
          <v:imagedata r:id="rId1" o:title=""/>
        </v:shape>
      </w:pict>
    </w:r>
  </w:p>
  <w:p w:rsidR="009127CB" w:rsidRPr="00791B0E" w:rsidRDefault="009127CB">
    <w:pPr>
      <w:pStyle w:val="1HT"/>
      <w:jc w:val="right"/>
      <w:rPr>
        <w:sz w:val="27"/>
        <w:szCs w:val="27"/>
      </w:rPr>
    </w:pPr>
  </w:p>
  <w:p w:rsidR="009127CB" w:rsidRPr="00791B0E" w:rsidRDefault="009127CB">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7DBF"/>
    <w:multiLevelType w:val="hybridMultilevel"/>
    <w:tmpl w:val="931A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F7179EB"/>
    <w:multiLevelType w:val="hybridMultilevel"/>
    <w:tmpl w:val="0D1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8">
    <w:nsid w:val="38DE6A80"/>
    <w:multiLevelType w:val="hybridMultilevel"/>
    <w:tmpl w:val="DF182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1">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41E23F47"/>
    <w:multiLevelType w:val="hybridMultilevel"/>
    <w:tmpl w:val="6F18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5">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7">
    <w:nsid w:val="5DD9103F"/>
    <w:multiLevelType w:val="hybridMultilevel"/>
    <w:tmpl w:val="C98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9">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0">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1">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6A4BFE"/>
    <w:multiLevelType w:val="hybridMultilevel"/>
    <w:tmpl w:val="AC92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4"/>
  </w:num>
  <w:num w:numId="3">
    <w:abstractNumId w:val="10"/>
  </w:num>
  <w:num w:numId="4">
    <w:abstractNumId w:val="15"/>
  </w:num>
  <w:num w:numId="5">
    <w:abstractNumId w:val="19"/>
  </w:num>
  <w:num w:numId="6">
    <w:abstractNumId w:val="14"/>
  </w:num>
  <w:num w:numId="7">
    <w:abstractNumId w:val="20"/>
  </w:num>
  <w:num w:numId="8">
    <w:abstractNumId w:val="7"/>
  </w:num>
  <w:num w:numId="9">
    <w:abstractNumId w:val="18"/>
  </w:num>
  <w:num w:numId="10">
    <w:abstractNumId w:val="11"/>
  </w:num>
  <w:num w:numId="11">
    <w:abstractNumId w:val="21"/>
  </w:num>
  <w:num w:numId="12">
    <w:abstractNumId w:val="0"/>
  </w:num>
  <w:num w:numId="13">
    <w:abstractNumId w:val="16"/>
  </w:num>
  <w:num w:numId="14">
    <w:abstractNumId w:val="4"/>
  </w:num>
  <w:num w:numId="15">
    <w:abstractNumId w:val="13"/>
  </w:num>
  <w:num w:numId="16">
    <w:abstractNumId w:val="1"/>
  </w:num>
  <w:num w:numId="17">
    <w:abstractNumId w:val="23"/>
  </w:num>
  <w:num w:numId="18">
    <w:abstractNumId w:val="3"/>
  </w:num>
  <w:num w:numId="19">
    <w:abstractNumId w:val="9"/>
  </w:num>
  <w:num w:numId="20">
    <w:abstractNumId w:val="2"/>
  </w:num>
  <w:num w:numId="21">
    <w:abstractNumId w:val="8"/>
  </w:num>
  <w:num w:numId="22">
    <w:abstractNumId w:val="6"/>
  </w:num>
  <w:num w:numId="23">
    <w:abstractNumId w:val="12"/>
  </w:num>
  <w:num w:numId="24">
    <w:abstractNumId w:val="22"/>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7F05"/>
    <w:rsid w:val="000114FC"/>
    <w:rsid w:val="00015EC8"/>
    <w:rsid w:val="00025947"/>
    <w:rsid w:val="00031CAA"/>
    <w:rsid w:val="00033A2E"/>
    <w:rsid w:val="00040067"/>
    <w:rsid w:val="0004097E"/>
    <w:rsid w:val="00076E23"/>
    <w:rsid w:val="0009321B"/>
    <w:rsid w:val="000960F5"/>
    <w:rsid w:val="000A021E"/>
    <w:rsid w:val="000A1ED0"/>
    <w:rsid w:val="000A43F1"/>
    <w:rsid w:val="000A5920"/>
    <w:rsid w:val="000B0FA4"/>
    <w:rsid w:val="000B12CB"/>
    <w:rsid w:val="000B19B4"/>
    <w:rsid w:val="000B1C3B"/>
    <w:rsid w:val="000B6E6F"/>
    <w:rsid w:val="000C1F1A"/>
    <w:rsid w:val="000C2389"/>
    <w:rsid w:val="000C386D"/>
    <w:rsid w:val="000C6CA3"/>
    <w:rsid w:val="000D1ED4"/>
    <w:rsid w:val="000D3706"/>
    <w:rsid w:val="000E7FC0"/>
    <w:rsid w:val="000F03F2"/>
    <w:rsid w:val="000F29FA"/>
    <w:rsid w:val="001027EB"/>
    <w:rsid w:val="001071B8"/>
    <w:rsid w:val="00107E72"/>
    <w:rsid w:val="001112E6"/>
    <w:rsid w:val="001123E4"/>
    <w:rsid w:val="001161A9"/>
    <w:rsid w:val="00122463"/>
    <w:rsid w:val="001261FD"/>
    <w:rsid w:val="00131302"/>
    <w:rsid w:val="001330DE"/>
    <w:rsid w:val="00137FE6"/>
    <w:rsid w:val="00152BBA"/>
    <w:rsid w:val="00164AB3"/>
    <w:rsid w:val="0017238F"/>
    <w:rsid w:val="00172E89"/>
    <w:rsid w:val="00177C9D"/>
    <w:rsid w:val="00193E8B"/>
    <w:rsid w:val="001A554D"/>
    <w:rsid w:val="001A773B"/>
    <w:rsid w:val="001B4531"/>
    <w:rsid w:val="001B46E1"/>
    <w:rsid w:val="001D126C"/>
    <w:rsid w:val="001D3835"/>
    <w:rsid w:val="001D7893"/>
    <w:rsid w:val="001D79EB"/>
    <w:rsid w:val="001E04AC"/>
    <w:rsid w:val="001E4614"/>
    <w:rsid w:val="001F0849"/>
    <w:rsid w:val="001F1631"/>
    <w:rsid w:val="001F53CB"/>
    <w:rsid w:val="001F7509"/>
    <w:rsid w:val="00200D67"/>
    <w:rsid w:val="00201E8D"/>
    <w:rsid w:val="00202CF9"/>
    <w:rsid w:val="00211DE5"/>
    <w:rsid w:val="0021673A"/>
    <w:rsid w:val="0023249C"/>
    <w:rsid w:val="00232F2F"/>
    <w:rsid w:val="00234AEA"/>
    <w:rsid w:val="00236BFC"/>
    <w:rsid w:val="002377AB"/>
    <w:rsid w:val="00250565"/>
    <w:rsid w:val="0025408C"/>
    <w:rsid w:val="002601EA"/>
    <w:rsid w:val="00282A9F"/>
    <w:rsid w:val="002845B9"/>
    <w:rsid w:val="00286FB1"/>
    <w:rsid w:val="0028746E"/>
    <w:rsid w:val="002949AB"/>
    <w:rsid w:val="00294F6B"/>
    <w:rsid w:val="00295A62"/>
    <w:rsid w:val="00295E0C"/>
    <w:rsid w:val="002A4CE0"/>
    <w:rsid w:val="002B01FE"/>
    <w:rsid w:val="002B0206"/>
    <w:rsid w:val="002C20D3"/>
    <w:rsid w:val="002C2A34"/>
    <w:rsid w:val="002D4653"/>
    <w:rsid w:val="002E3AA0"/>
    <w:rsid w:val="002E69C1"/>
    <w:rsid w:val="0030520D"/>
    <w:rsid w:val="00306F2B"/>
    <w:rsid w:val="003070F8"/>
    <w:rsid w:val="0030771C"/>
    <w:rsid w:val="0031790E"/>
    <w:rsid w:val="00324B3A"/>
    <w:rsid w:val="003314D6"/>
    <w:rsid w:val="00336656"/>
    <w:rsid w:val="00337844"/>
    <w:rsid w:val="00340AD9"/>
    <w:rsid w:val="00341F9B"/>
    <w:rsid w:val="0034748D"/>
    <w:rsid w:val="00361AC7"/>
    <w:rsid w:val="00361EDE"/>
    <w:rsid w:val="00365805"/>
    <w:rsid w:val="00372967"/>
    <w:rsid w:val="0038494C"/>
    <w:rsid w:val="00391DFD"/>
    <w:rsid w:val="003941A4"/>
    <w:rsid w:val="00394225"/>
    <w:rsid w:val="00394D13"/>
    <w:rsid w:val="0039569D"/>
    <w:rsid w:val="00396ADE"/>
    <w:rsid w:val="00397C0F"/>
    <w:rsid w:val="003A12B2"/>
    <w:rsid w:val="003A7478"/>
    <w:rsid w:val="003B3D13"/>
    <w:rsid w:val="003C5C2F"/>
    <w:rsid w:val="003C692C"/>
    <w:rsid w:val="003D6758"/>
    <w:rsid w:val="003D7FA1"/>
    <w:rsid w:val="003E06C1"/>
    <w:rsid w:val="003E2F2F"/>
    <w:rsid w:val="003F3ECE"/>
    <w:rsid w:val="00400F65"/>
    <w:rsid w:val="00405127"/>
    <w:rsid w:val="004062CC"/>
    <w:rsid w:val="0040792F"/>
    <w:rsid w:val="00407DB0"/>
    <w:rsid w:val="004112C8"/>
    <w:rsid w:val="004118D0"/>
    <w:rsid w:val="00414E87"/>
    <w:rsid w:val="00421614"/>
    <w:rsid w:val="0042687C"/>
    <w:rsid w:val="00432F57"/>
    <w:rsid w:val="00433EF5"/>
    <w:rsid w:val="004441A5"/>
    <w:rsid w:val="0044638C"/>
    <w:rsid w:val="004519D3"/>
    <w:rsid w:val="00452F91"/>
    <w:rsid w:val="004654D1"/>
    <w:rsid w:val="00471719"/>
    <w:rsid w:val="00475664"/>
    <w:rsid w:val="004803C8"/>
    <w:rsid w:val="00480B7B"/>
    <w:rsid w:val="00484898"/>
    <w:rsid w:val="004A022E"/>
    <w:rsid w:val="004B2622"/>
    <w:rsid w:val="004B6A64"/>
    <w:rsid w:val="004C42B2"/>
    <w:rsid w:val="004D183E"/>
    <w:rsid w:val="004D4FBD"/>
    <w:rsid w:val="004E093B"/>
    <w:rsid w:val="004E262F"/>
    <w:rsid w:val="004E7F03"/>
    <w:rsid w:val="004F16C5"/>
    <w:rsid w:val="00501214"/>
    <w:rsid w:val="00506B38"/>
    <w:rsid w:val="00506DAD"/>
    <w:rsid w:val="00507E63"/>
    <w:rsid w:val="005122ED"/>
    <w:rsid w:val="005126A1"/>
    <w:rsid w:val="00517345"/>
    <w:rsid w:val="00536C42"/>
    <w:rsid w:val="0054320B"/>
    <w:rsid w:val="00543BDE"/>
    <w:rsid w:val="00546DB7"/>
    <w:rsid w:val="0055102D"/>
    <w:rsid w:val="0055162A"/>
    <w:rsid w:val="00554394"/>
    <w:rsid w:val="005621C5"/>
    <w:rsid w:val="00562401"/>
    <w:rsid w:val="00564A86"/>
    <w:rsid w:val="00565189"/>
    <w:rsid w:val="0057255D"/>
    <w:rsid w:val="0057731B"/>
    <w:rsid w:val="00580C5F"/>
    <w:rsid w:val="00584180"/>
    <w:rsid w:val="00584DA3"/>
    <w:rsid w:val="00586542"/>
    <w:rsid w:val="00590790"/>
    <w:rsid w:val="005A0D53"/>
    <w:rsid w:val="005A325D"/>
    <w:rsid w:val="005A3322"/>
    <w:rsid w:val="005A4505"/>
    <w:rsid w:val="005A5EEC"/>
    <w:rsid w:val="005A6C1B"/>
    <w:rsid w:val="005B1413"/>
    <w:rsid w:val="005B263F"/>
    <w:rsid w:val="005B45DF"/>
    <w:rsid w:val="005C4A2C"/>
    <w:rsid w:val="005C6500"/>
    <w:rsid w:val="005C6503"/>
    <w:rsid w:val="005C763B"/>
    <w:rsid w:val="005D22CC"/>
    <w:rsid w:val="005E048B"/>
    <w:rsid w:val="005F6F59"/>
    <w:rsid w:val="00606F97"/>
    <w:rsid w:val="00612D7D"/>
    <w:rsid w:val="00614213"/>
    <w:rsid w:val="00614E34"/>
    <w:rsid w:val="00622516"/>
    <w:rsid w:val="00622B2A"/>
    <w:rsid w:val="0063511E"/>
    <w:rsid w:val="00637169"/>
    <w:rsid w:val="00647A7D"/>
    <w:rsid w:val="0066075E"/>
    <w:rsid w:val="00670742"/>
    <w:rsid w:val="006708EF"/>
    <w:rsid w:val="00671E74"/>
    <w:rsid w:val="0067251F"/>
    <w:rsid w:val="00680061"/>
    <w:rsid w:val="00693728"/>
    <w:rsid w:val="00694A5B"/>
    <w:rsid w:val="006A2B33"/>
    <w:rsid w:val="006B0083"/>
    <w:rsid w:val="006B1240"/>
    <w:rsid w:val="006B1B2E"/>
    <w:rsid w:val="006B4425"/>
    <w:rsid w:val="006B4C8A"/>
    <w:rsid w:val="006C215D"/>
    <w:rsid w:val="006C23AF"/>
    <w:rsid w:val="006C319D"/>
    <w:rsid w:val="006C36A6"/>
    <w:rsid w:val="006D1E1A"/>
    <w:rsid w:val="006D2379"/>
    <w:rsid w:val="006D2D8B"/>
    <w:rsid w:val="006D581C"/>
    <w:rsid w:val="006D58D2"/>
    <w:rsid w:val="006D5D1C"/>
    <w:rsid w:val="006D7269"/>
    <w:rsid w:val="006E7D59"/>
    <w:rsid w:val="006F4EBC"/>
    <w:rsid w:val="006F78BD"/>
    <w:rsid w:val="007041B7"/>
    <w:rsid w:val="007044E9"/>
    <w:rsid w:val="00711C7D"/>
    <w:rsid w:val="0071231C"/>
    <w:rsid w:val="007164FC"/>
    <w:rsid w:val="0072261D"/>
    <w:rsid w:val="00731C97"/>
    <w:rsid w:val="007358D1"/>
    <w:rsid w:val="00735F0F"/>
    <w:rsid w:val="00741135"/>
    <w:rsid w:val="00742011"/>
    <w:rsid w:val="00751F42"/>
    <w:rsid w:val="00752547"/>
    <w:rsid w:val="007545D2"/>
    <w:rsid w:val="00755F66"/>
    <w:rsid w:val="007700DA"/>
    <w:rsid w:val="007700E1"/>
    <w:rsid w:val="00774558"/>
    <w:rsid w:val="00780EE0"/>
    <w:rsid w:val="007828E8"/>
    <w:rsid w:val="007845C1"/>
    <w:rsid w:val="00791B0E"/>
    <w:rsid w:val="0079368D"/>
    <w:rsid w:val="00794249"/>
    <w:rsid w:val="0079672A"/>
    <w:rsid w:val="007B3AA1"/>
    <w:rsid w:val="007B4252"/>
    <w:rsid w:val="007C2D5B"/>
    <w:rsid w:val="007D28B4"/>
    <w:rsid w:val="007D50F2"/>
    <w:rsid w:val="007E4904"/>
    <w:rsid w:val="007E4E74"/>
    <w:rsid w:val="007F4C8D"/>
    <w:rsid w:val="007F51A9"/>
    <w:rsid w:val="00811766"/>
    <w:rsid w:val="00812AC7"/>
    <w:rsid w:val="00815DFF"/>
    <w:rsid w:val="00816A31"/>
    <w:rsid w:val="00816B41"/>
    <w:rsid w:val="00842066"/>
    <w:rsid w:val="008452BF"/>
    <w:rsid w:val="008471E0"/>
    <w:rsid w:val="00852FBE"/>
    <w:rsid w:val="0086596A"/>
    <w:rsid w:val="00866F8F"/>
    <w:rsid w:val="00873ACE"/>
    <w:rsid w:val="00874FEF"/>
    <w:rsid w:val="0087724E"/>
    <w:rsid w:val="008901A2"/>
    <w:rsid w:val="00893373"/>
    <w:rsid w:val="008A7AC6"/>
    <w:rsid w:val="008B617A"/>
    <w:rsid w:val="008B7A18"/>
    <w:rsid w:val="008C7FD0"/>
    <w:rsid w:val="008E711A"/>
    <w:rsid w:val="00904DBE"/>
    <w:rsid w:val="00905BEC"/>
    <w:rsid w:val="00907E0E"/>
    <w:rsid w:val="0091196C"/>
    <w:rsid w:val="009127CB"/>
    <w:rsid w:val="0091297D"/>
    <w:rsid w:val="00913E7F"/>
    <w:rsid w:val="009204DC"/>
    <w:rsid w:val="00922AC8"/>
    <w:rsid w:val="00924541"/>
    <w:rsid w:val="00931F4D"/>
    <w:rsid w:val="00932E04"/>
    <w:rsid w:val="009357FF"/>
    <w:rsid w:val="00935829"/>
    <w:rsid w:val="00941780"/>
    <w:rsid w:val="0094491A"/>
    <w:rsid w:val="00947E41"/>
    <w:rsid w:val="009504C5"/>
    <w:rsid w:val="00951CB7"/>
    <w:rsid w:val="009606A7"/>
    <w:rsid w:val="00962FE6"/>
    <w:rsid w:val="009725C0"/>
    <w:rsid w:val="00972FBD"/>
    <w:rsid w:val="00973258"/>
    <w:rsid w:val="00977D96"/>
    <w:rsid w:val="00984883"/>
    <w:rsid w:val="00985EB0"/>
    <w:rsid w:val="00990E10"/>
    <w:rsid w:val="00995341"/>
    <w:rsid w:val="009A1BA3"/>
    <w:rsid w:val="009B65D2"/>
    <w:rsid w:val="009C5479"/>
    <w:rsid w:val="009E0130"/>
    <w:rsid w:val="009E2485"/>
    <w:rsid w:val="009E56F0"/>
    <w:rsid w:val="009E578D"/>
    <w:rsid w:val="009F5963"/>
    <w:rsid w:val="00A0080D"/>
    <w:rsid w:val="00A03CBE"/>
    <w:rsid w:val="00A31C94"/>
    <w:rsid w:val="00A432A6"/>
    <w:rsid w:val="00A46F6B"/>
    <w:rsid w:val="00A5648A"/>
    <w:rsid w:val="00A71589"/>
    <w:rsid w:val="00A71CF4"/>
    <w:rsid w:val="00A72735"/>
    <w:rsid w:val="00A7753A"/>
    <w:rsid w:val="00A807D0"/>
    <w:rsid w:val="00A87D31"/>
    <w:rsid w:val="00A974A7"/>
    <w:rsid w:val="00AA3B75"/>
    <w:rsid w:val="00AB6A69"/>
    <w:rsid w:val="00AB7F63"/>
    <w:rsid w:val="00AC5244"/>
    <w:rsid w:val="00AD5E5C"/>
    <w:rsid w:val="00AE1B14"/>
    <w:rsid w:val="00AE220C"/>
    <w:rsid w:val="00B02E50"/>
    <w:rsid w:val="00B04FFA"/>
    <w:rsid w:val="00B06B39"/>
    <w:rsid w:val="00B11666"/>
    <w:rsid w:val="00B11A43"/>
    <w:rsid w:val="00B12B59"/>
    <w:rsid w:val="00B133D8"/>
    <w:rsid w:val="00B14345"/>
    <w:rsid w:val="00B144AE"/>
    <w:rsid w:val="00B274F1"/>
    <w:rsid w:val="00B31AFC"/>
    <w:rsid w:val="00B359B0"/>
    <w:rsid w:val="00B4059C"/>
    <w:rsid w:val="00B42FFB"/>
    <w:rsid w:val="00B55818"/>
    <w:rsid w:val="00B56B65"/>
    <w:rsid w:val="00B66FCE"/>
    <w:rsid w:val="00B70A15"/>
    <w:rsid w:val="00B75A8B"/>
    <w:rsid w:val="00B77B93"/>
    <w:rsid w:val="00B80944"/>
    <w:rsid w:val="00B8124B"/>
    <w:rsid w:val="00B81A40"/>
    <w:rsid w:val="00B84A70"/>
    <w:rsid w:val="00B8623F"/>
    <w:rsid w:val="00BA420A"/>
    <w:rsid w:val="00BA69DE"/>
    <w:rsid w:val="00BB24CB"/>
    <w:rsid w:val="00BB3CB8"/>
    <w:rsid w:val="00BC2A01"/>
    <w:rsid w:val="00BC58AA"/>
    <w:rsid w:val="00BD14E3"/>
    <w:rsid w:val="00BD3833"/>
    <w:rsid w:val="00BD4C5A"/>
    <w:rsid w:val="00BD6A79"/>
    <w:rsid w:val="00BE5357"/>
    <w:rsid w:val="00BF2A04"/>
    <w:rsid w:val="00BF2D12"/>
    <w:rsid w:val="00C1003E"/>
    <w:rsid w:val="00C11D62"/>
    <w:rsid w:val="00C1393D"/>
    <w:rsid w:val="00C13C6C"/>
    <w:rsid w:val="00C15CD1"/>
    <w:rsid w:val="00C175B4"/>
    <w:rsid w:val="00C31909"/>
    <w:rsid w:val="00C372B3"/>
    <w:rsid w:val="00C45C71"/>
    <w:rsid w:val="00C468A5"/>
    <w:rsid w:val="00C655F4"/>
    <w:rsid w:val="00C70930"/>
    <w:rsid w:val="00C734B2"/>
    <w:rsid w:val="00C75B57"/>
    <w:rsid w:val="00C76721"/>
    <w:rsid w:val="00C91598"/>
    <w:rsid w:val="00C922A4"/>
    <w:rsid w:val="00CA628A"/>
    <w:rsid w:val="00CA7558"/>
    <w:rsid w:val="00CC0EC6"/>
    <w:rsid w:val="00CC0F9C"/>
    <w:rsid w:val="00CC4AF5"/>
    <w:rsid w:val="00CC51C9"/>
    <w:rsid w:val="00CD1956"/>
    <w:rsid w:val="00CD3E0A"/>
    <w:rsid w:val="00CD557C"/>
    <w:rsid w:val="00CD5F1F"/>
    <w:rsid w:val="00CD614F"/>
    <w:rsid w:val="00CE6E25"/>
    <w:rsid w:val="00CE737C"/>
    <w:rsid w:val="00CF40BF"/>
    <w:rsid w:val="00D07A57"/>
    <w:rsid w:val="00D100C6"/>
    <w:rsid w:val="00D11CA7"/>
    <w:rsid w:val="00D12D94"/>
    <w:rsid w:val="00D132A6"/>
    <w:rsid w:val="00D16104"/>
    <w:rsid w:val="00D17E24"/>
    <w:rsid w:val="00D372A1"/>
    <w:rsid w:val="00D511DC"/>
    <w:rsid w:val="00D52250"/>
    <w:rsid w:val="00D54461"/>
    <w:rsid w:val="00D55A71"/>
    <w:rsid w:val="00D57B4A"/>
    <w:rsid w:val="00D63DA1"/>
    <w:rsid w:val="00D7447B"/>
    <w:rsid w:val="00D776B9"/>
    <w:rsid w:val="00DA0CE5"/>
    <w:rsid w:val="00DC2AD6"/>
    <w:rsid w:val="00DD3E7B"/>
    <w:rsid w:val="00DD5831"/>
    <w:rsid w:val="00DE3A07"/>
    <w:rsid w:val="00DE6700"/>
    <w:rsid w:val="00DF6138"/>
    <w:rsid w:val="00DF684E"/>
    <w:rsid w:val="00E03BC2"/>
    <w:rsid w:val="00E12F6B"/>
    <w:rsid w:val="00E144C8"/>
    <w:rsid w:val="00E2585B"/>
    <w:rsid w:val="00E27F05"/>
    <w:rsid w:val="00E3174F"/>
    <w:rsid w:val="00E33D6B"/>
    <w:rsid w:val="00E43730"/>
    <w:rsid w:val="00E438F8"/>
    <w:rsid w:val="00E46C5F"/>
    <w:rsid w:val="00E6326A"/>
    <w:rsid w:val="00E63721"/>
    <w:rsid w:val="00E64A47"/>
    <w:rsid w:val="00E73379"/>
    <w:rsid w:val="00E75A96"/>
    <w:rsid w:val="00E7639A"/>
    <w:rsid w:val="00E82E29"/>
    <w:rsid w:val="00E90CD2"/>
    <w:rsid w:val="00EA18E5"/>
    <w:rsid w:val="00EB0F2B"/>
    <w:rsid w:val="00EB2DBC"/>
    <w:rsid w:val="00EB788E"/>
    <w:rsid w:val="00EC34EF"/>
    <w:rsid w:val="00ED14C6"/>
    <w:rsid w:val="00ED5167"/>
    <w:rsid w:val="00F0031C"/>
    <w:rsid w:val="00F01A0D"/>
    <w:rsid w:val="00F046CD"/>
    <w:rsid w:val="00F05565"/>
    <w:rsid w:val="00F11142"/>
    <w:rsid w:val="00F11490"/>
    <w:rsid w:val="00F139AE"/>
    <w:rsid w:val="00F16E06"/>
    <w:rsid w:val="00F27CC5"/>
    <w:rsid w:val="00F30542"/>
    <w:rsid w:val="00F34317"/>
    <w:rsid w:val="00F34B82"/>
    <w:rsid w:val="00F3702C"/>
    <w:rsid w:val="00F37285"/>
    <w:rsid w:val="00F37336"/>
    <w:rsid w:val="00F53719"/>
    <w:rsid w:val="00F54F6A"/>
    <w:rsid w:val="00F608B1"/>
    <w:rsid w:val="00F628DE"/>
    <w:rsid w:val="00F75521"/>
    <w:rsid w:val="00F803E2"/>
    <w:rsid w:val="00F90006"/>
    <w:rsid w:val="00F95957"/>
    <w:rsid w:val="00FA1DCD"/>
    <w:rsid w:val="00FA2B09"/>
    <w:rsid w:val="00FA3F45"/>
    <w:rsid w:val="00FB5E27"/>
    <w:rsid w:val="00FC1CF1"/>
    <w:rsid w:val="00FC3241"/>
    <w:rsid w:val="00FC53B3"/>
    <w:rsid w:val="00FD5D80"/>
    <w:rsid w:val="00FD6E5A"/>
    <w:rsid w:val="00FE1D44"/>
    <w:rsid w:val="00FE2C08"/>
    <w:rsid w:val="00FE39D6"/>
    <w:rsid w:val="00FE43C6"/>
    <w:rsid w:val="00FE588E"/>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Template>
  <TotalTime>841</TotalTime>
  <Pages>14</Pages>
  <Words>3185</Words>
  <Characters>17426</Characters>
  <Application>Microsoft Office Word</Application>
  <DocSecurity>0</DocSecurity>
  <Lines>871</Lines>
  <Paragraphs>368</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
  <LinksUpToDate>false</LinksUpToDate>
  <CharactersWithSpaces>20243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subject/>
  <dc:creator>parveli1</dc:creator>
  <cp:keywords/>
  <dc:description/>
  <cp:lastModifiedBy>Mahajan, Vinay</cp:lastModifiedBy>
  <cp:revision>85</cp:revision>
  <cp:lastPrinted>2009-07-20T07:49:00Z</cp:lastPrinted>
  <dcterms:created xsi:type="dcterms:W3CDTF">2011-02-22T02:17:00Z</dcterms:created>
  <dcterms:modified xsi:type="dcterms:W3CDTF">2013-10-04T11:39:00Z</dcterms:modified>
</cp:coreProperties>
</file>